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42E47D3" w14:textId="77777777" w:rsidTr="00695028">
        <w:trPr>
          <w:trHeight w:val="10689"/>
        </w:trPr>
        <w:tc>
          <w:tcPr>
            <w:tcW w:w="3600" w:type="dxa"/>
          </w:tcPr>
          <w:p w14:paraId="22EB0758" w14:textId="77777777" w:rsidR="001B2ABD" w:rsidRDefault="00364FE1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6B66C87" wp14:editId="690CE9B9">
                  <wp:extent cx="1186656" cy="1779982"/>
                  <wp:effectExtent l="292100" t="304800" r="287020" b="290195"/>
                  <wp:docPr id="5" name="Picture 5" descr="A person in a sui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erson in a suit&#10;&#10;Description automatically generated with low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346" cy="1787017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10F861A" w14:textId="73F8B70D" w:rsidR="003666C0" w:rsidRDefault="0066097D" w:rsidP="003666C0">
            <w:pPr>
              <w:pStyle w:val="Heading3"/>
            </w:pPr>
            <w:r>
              <w:t>Brief</w:t>
            </w:r>
          </w:p>
          <w:p w14:paraId="56B7FB97" w14:textId="5DE76B6E" w:rsidR="003666C0" w:rsidRDefault="005D1075" w:rsidP="003666C0">
            <w:pPr>
              <w:rPr>
                <w:lang w:eastAsia="zh-CN"/>
              </w:rPr>
            </w:pPr>
            <w:r>
              <w:t>Deep in area of Digital Marketing, Internet, Retailing Industry, I</w:t>
            </w:r>
            <w:r w:rsidR="0066097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have been</w:t>
            </w:r>
            <w:r w:rsidR="0066097D">
              <w:rPr>
                <w:lang w:eastAsia="zh-CN"/>
              </w:rPr>
              <w:t xml:space="preserve"> working as a developer for 6</w:t>
            </w:r>
            <w:r>
              <w:rPr>
                <w:lang w:eastAsia="zh-CN"/>
              </w:rPr>
              <w:t>+ years and as a team leader and project manager for at least 3 years.</w:t>
            </w:r>
          </w:p>
          <w:p w14:paraId="27D9A2D6" w14:textId="6348C235" w:rsidR="005D1075" w:rsidRDefault="005D1075" w:rsidP="003666C0">
            <w:pPr>
              <w:rPr>
                <w:lang w:eastAsia="zh-CN"/>
              </w:rPr>
            </w:pPr>
          </w:p>
          <w:p w14:paraId="794F5C9E" w14:textId="27E59F71" w:rsidR="005D1075" w:rsidRDefault="005D1075" w:rsidP="003666C0">
            <w:pPr>
              <w:rPr>
                <w:lang w:eastAsia="zh-CN"/>
              </w:rPr>
            </w:pPr>
            <w:r>
              <w:rPr>
                <w:lang w:eastAsia="zh-CN"/>
              </w:rPr>
              <w:t>I’m a crazy lover in areas of technology, data science, product, managing, idea marketing. I’m mainly targeting at technology and tech team.</w:t>
            </w:r>
          </w:p>
          <w:p w14:paraId="1F2F3799" w14:textId="7174BD19" w:rsidR="005D1075" w:rsidRDefault="005D1075" w:rsidP="003666C0">
            <w:pPr>
              <w:rPr>
                <w:lang w:eastAsia="zh-CN"/>
              </w:rPr>
            </w:pPr>
          </w:p>
          <w:p w14:paraId="26876417" w14:textId="6001F41D" w:rsidR="005D1075" w:rsidRDefault="005D1075" w:rsidP="003666C0">
            <w:r>
              <w:rPr>
                <w:lang w:eastAsia="zh-CN"/>
              </w:rPr>
              <w:t xml:space="preserve">I’m 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 xml:space="preserve"> self-motivated researcher and troubleshooter, who love to challenge significant problem</w:t>
            </w:r>
            <w:r w:rsidR="00A84915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in technology, plan, team and individual development, operating &amp; marketing.</w:t>
            </w:r>
          </w:p>
          <w:sdt>
            <w:sdtPr>
              <w:id w:val="-1954003311"/>
              <w:placeholder>
                <w:docPart w:val="EE53E8AD2E4D2746B5BDEEBC479FC95A"/>
              </w:placeholder>
              <w:temporary/>
              <w:showingPlcHdr/>
              <w15:appearance w15:val="hidden"/>
            </w:sdtPr>
            <w:sdtEndPr/>
            <w:sdtContent>
              <w:p w14:paraId="6B3BBD53" w14:textId="77777777" w:rsidR="003666C0" w:rsidRPr="00CB0055" w:rsidRDefault="003666C0" w:rsidP="003666C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0C1C01794C68A4ABC4CD2AF1E576756"/>
              </w:placeholder>
              <w:temporary/>
              <w:showingPlcHdr/>
              <w15:appearance w15:val="hidden"/>
            </w:sdtPr>
            <w:sdtEndPr/>
            <w:sdtContent>
              <w:p w14:paraId="6DDB0173" w14:textId="77777777" w:rsidR="003666C0" w:rsidRDefault="003666C0" w:rsidP="003666C0">
                <w:r w:rsidRPr="004D3011">
                  <w:t>PHONE:</w:t>
                </w:r>
              </w:p>
            </w:sdtContent>
          </w:sdt>
          <w:p w14:paraId="05D392FD" w14:textId="1F0776E8" w:rsidR="003666C0" w:rsidRDefault="008B18B5" w:rsidP="003666C0">
            <w:r>
              <w:t>17721616896</w:t>
            </w:r>
          </w:p>
          <w:p w14:paraId="1A8A334D" w14:textId="77777777" w:rsidR="003666C0" w:rsidRDefault="003666C0" w:rsidP="003666C0"/>
          <w:sdt>
            <w:sdtPr>
              <w:id w:val="-240260293"/>
              <w:placeholder>
                <w:docPart w:val="FC79918998CCEE42B6D0561D15CF5A28"/>
              </w:placeholder>
              <w:temporary/>
              <w:showingPlcHdr/>
              <w15:appearance w15:val="hidden"/>
            </w:sdtPr>
            <w:sdtEndPr/>
            <w:sdtContent>
              <w:p w14:paraId="42DED83B" w14:textId="77777777" w:rsidR="003666C0" w:rsidRDefault="003666C0" w:rsidP="003666C0">
                <w:r w:rsidRPr="004D3011">
                  <w:t>EMAIL:</w:t>
                </w:r>
              </w:p>
            </w:sdtContent>
          </w:sdt>
          <w:p w14:paraId="7A1A1F4E" w14:textId="67112A70" w:rsidR="003666C0" w:rsidRPr="00E4381A" w:rsidRDefault="00F63422" w:rsidP="003666C0">
            <w:pPr>
              <w:rPr>
                <w:rStyle w:val="Hyperlink"/>
              </w:rPr>
            </w:pPr>
            <w:hyperlink r:id="rId11" w:history="1">
              <w:r w:rsidR="008B18B5" w:rsidRPr="002E425D">
                <w:rPr>
                  <w:rStyle w:val="Hyperlink"/>
                </w:rPr>
                <w:t>servantdjrk@hotmail.com</w:t>
              </w:r>
            </w:hyperlink>
            <w:r w:rsidR="008B18B5">
              <w:t xml:space="preserve"> </w:t>
            </w:r>
          </w:p>
          <w:sdt>
            <w:sdtPr>
              <w:id w:val="-1444214663"/>
              <w:placeholder>
                <w:docPart w:val="D76FFEB5E4B0CE4197401F7D252A50EF"/>
              </w:placeholder>
              <w:temporary/>
              <w:showingPlcHdr/>
              <w15:appearance w15:val="hidden"/>
            </w:sdtPr>
            <w:sdtEndPr/>
            <w:sdtContent>
              <w:p w14:paraId="572FE54D" w14:textId="77777777" w:rsidR="003666C0" w:rsidRPr="00CB0055" w:rsidRDefault="003666C0" w:rsidP="003666C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37C9F73" w14:textId="263495E5" w:rsidR="003666C0" w:rsidRDefault="008B18B5" w:rsidP="003666C0">
            <w:r>
              <w:t>Touring</w:t>
            </w:r>
          </w:p>
          <w:p w14:paraId="4A673926" w14:textId="2DB18AC8" w:rsidR="008B18B5" w:rsidRDefault="008B18B5" w:rsidP="003666C0">
            <w:r>
              <w:t>Food &amp; Cooking</w:t>
            </w:r>
          </w:p>
          <w:p w14:paraId="14EA230E" w14:textId="0F25D794" w:rsidR="008B18B5" w:rsidRDefault="008B18B5" w:rsidP="003666C0">
            <w:r>
              <w:t>Ball Sports</w:t>
            </w:r>
          </w:p>
          <w:p w14:paraId="6BB0ACA3" w14:textId="51C6F607" w:rsidR="008B18B5" w:rsidRDefault="008B18B5" w:rsidP="003666C0">
            <w:r>
              <w:t>Reading &amp; Watching</w:t>
            </w:r>
          </w:p>
          <w:p w14:paraId="3B6A94B2" w14:textId="460C77FB" w:rsidR="003666C0" w:rsidRDefault="008B18B5" w:rsidP="003666C0">
            <w:pPr>
              <w:tabs>
                <w:tab w:val="left" w:pos="990"/>
              </w:tabs>
            </w:pPr>
            <w:r>
              <w:rPr>
                <w:rFonts w:hint="eastAsia"/>
                <w:lang w:eastAsia="zh-CN"/>
              </w:rPr>
              <w:t>Design</w:t>
            </w:r>
            <w:r>
              <w:rPr>
                <w:lang w:eastAsia="zh-CN"/>
              </w:rPr>
              <w:t>ing</w:t>
            </w:r>
          </w:p>
        </w:tc>
        <w:tc>
          <w:tcPr>
            <w:tcW w:w="720" w:type="dxa"/>
          </w:tcPr>
          <w:p w14:paraId="02D747C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2A7DC77" w14:textId="77777777" w:rsidR="00B87EAE" w:rsidRPr="00B87EAE" w:rsidRDefault="00B87EAE" w:rsidP="00364FE1">
            <w:pPr>
              <w:pStyle w:val="Title"/>
              <w:rPr>
                <w:sz w:val="20"/>
                <w:szCs w:val="20"/>
              </w:rPr>
            </w:pPr>
          </w:p>
          <w:p w14:paraId="00BDBB65" w14:textId="0F48B080" w:rsidR="00364FE1" w:rsidRPr="003666C0" w:rsidRDefault="00364FE1" w:rsidP="00364FE1">
            <w:pPr>
              <w:pStyle w:val="Title"/>
              <w:rPr>
                <w:sz w:val="72"/>
                <w:szCs w:val="72"/>
              </w:rPr>
            </w:pPr>
            <w:r w:rsidRPr="003666C0">
              <w:rPr>
                <w:sz w:val="72"/>
                <w:szCs w:val="72"/>
              </w:rPr>
              <w:t>David Ding</w:t>
            </w:r>
          </w:p>
          <w:p w14:paraId="29C1C50B" w14:textId="77777777" w:rsidR="001B2ABD" w:rsidRPr="00455B52" w:rsidRDefault="00364FE1" w:rsidP="00455B52">
            <w:pPr>
              <w:rPr>
                <w:b/>
                <w:bCs/>
                <w:sz w:val="21"/>
                <w:szCs w:val="28"/>
              </w:rPr>
            </w:pPr>
            <w:r w:rsidRPr="00455B52">
              <w:rPr>
                <w:b/>
                <w:bCs/>
                <w:sz w:val="21"/>
                <w:szCs w:val="28"/>
              </w:rPr>
              <w:t xml:space="preserve">Technical Solutions </w:t>
            </w:r>
            <w:r w:rsidRPr="00455B52">
              <w:rPr>
                <w:rFonts w:hint="eastAsia"/>
                <w:b/>
                <w:bCs/>
                <w:sz w:val="21"/>
                <w:szCs w:val="28"/>
              </w:rPr>
              <w:t>Man</w:t>
            </w:r>
            <w:r w:rsidRPr="00455B52">
              <w:rPr>
                <w:b/>
                <w:bCs/>
                <w:sz w:val="21"/>
                <w:szCs w:val="28"/>
              </w:rPr>
              <w:t>ager</w:t>
            </w:r>
          </w:p>
          <w:p w14:paraId="63DACD39" w14:textId="77777777" w:rsidR="003666C0" w:rsidRDefault="003666C0" w:rsidP="003666C0">
            <w:pPr>
              <w:rPr>
                <w:lang w:eastAsia="zh-CN"/>
              </w:rPr>
            </w:pPr>
          </w:p>
          <w:sdt>
            <w:sdtPr>
              <w:id w:val="1049110328"/>
              <w:placeholder>
                <w:docPart w:val="59B2BCB2D3769A419E7E4F361FF516AF"/>
              </w:placeholder>
              <w:temporary/>
              <w:showingPlcHdr/>
              <w15:appearance w15:val="hidden"/>
            </w:sdtPr>
            <w:sdtEndPr/>
            <w:sdtContent>
              <w:p w14:paraId="5BFFDDC5" w14:textId="77777777" w:rsidR="003666C0" w:rsidRDefault="003666C0" w:rsidP="003666C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1EBB526" w14:textId="77777777" w:rsidR="003666C0" w:rsidRDefault="003666C0" w:rsidP="003666C0">
            <w:pPr>
              <w:pStyle w:val="Heading4"/>
              <w:rPr>
                <w:lang w:eastAsia="zh-CN"/>
              </w:rPr>
            </w:pPr>
            <w:r>
              <w:t xml:space="preserve">Nanjing University of Information and Science </w:t>
            </w:r>
            <w:r>
              <w:rPr>
                <w:rFonts w:hint="eastAsia"/>
                <w:lang w:eastAsia="zh-CN"/>
              </w:rPr>
              <w:t>Te</w:t>
            </w:r>
            <w:r>
              <w:rPr>
                <w:lang w:eastAsia="zh-CN"/>
              </w:rPr>
              <w:t>chnology</w:t>
            </w:r>
          </w:p>
          <w:p w14:paraId="4A911978" w14:textId="77777777" w:rsidR="003666C0" w:rsidRPr="00850A06" w:rsidRDefault="003666C0" w:rsidP="003666C0">
            <w:pPr>
              <w:rPr>
                <w:b/>
                <w:bCs/>
                <w:i/>
                <w:iCs/>
                <w:sz w:val="16"/>
                <w:szCs w:val="21"/>
                <w:lang w:eastAsia="zh-CN"/>
              </w:rPr>
            </w:pPr>
            <w:r w:rsidRPr="00850A06">
              <w:rPr>
                <w:b/>
                <w:bCs/>
                <w:i/>
                <w:iCs/>
                <w:sz w:val="16"/>
                <w:szCs w:val="21"/>
                <w:lang w:eastAsia="zh-CN"/>
              </w:rPr>
              <w:t>Information &amp; Computing Science (Mathematic Major)</w:t>
            </w:r>
          </w:p>
          <w:p w14:paraId="3B8ADFF2" w14:textId="7CC639C9" w:rsidR="003666C0" w:rsidRPr="00850A06" w:rsidRDefault="003666C0" w:rsidP="003666C0">
            <w:pPr>
              <w:pStyle w:val="Date"/>
              <w:rPr>
                <w:b/>
                <w:bCs/>
                <w:i/>
                <w:iCs/>
                <w:sz w:val="16"/>
                <w:szCs w:val="21"/>
              </w:rPr>
            </w:pPr>
            <w:r w:rsidRPr="00850A06">
              <w:rPr>
                <w:b/>
                <w:bCs/>
                <w:i/>
                <w:iCs/>
                <w:sz w:val="16"/>
                <w:szCs w:val="21"/>
              </w:rPr>
              <w:t>2012.09 – 2016.07   Bachelor’s Degree</w:t>
            </w:r>
            <w:r w:rsidR="00A84915">
              <w:rPr>
                <w:b/>
                <w:bCs/>
                <w:i/>
                <w:iCs/>
                <w:sz w:val="16"/>
                <w:szCs w:val="21"/>
              </w:rPr>
              <w:t xml:space="preserve"> </w:t>
            </w:r>
            <w:proofErr w:type="gramStart"/>
            <w:r w:rsidR="00A84915">
              <w:rPr>
                <w:b/>
                <w:bCs/>
                <w:i/>
                <w:iCs/>
                <w:sz w:val="16"/>
                <w:szCs w:val="21"/>
              </w:rPr>
              <w:t>Of</w:t>
            </w:r>
            <w:proofErr w:type="gramEnd"/>
            <w:r w:rsidR="00A84915">
              <w:rPr>
                <w:b/>
                <w:bCs/>
                <w:i/>
                <w:iCs/>
                <w:sz w:val="16"/>
                <w:szCs w:val="21"/>
              </w:rPr>
              <w:t xml:space="preserve"> Science</w:t>
            </w:r>
          </w:p>
          <w:p w14:paraId="59BE1F1A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rFonts w:hint="eastAsia"/>
                <w:b/>
                <w:bCs/>
                <w:lang w:eastAsia="zh-CN"/>
              </w:rPr>
              <w:t>Merit</w:t>
            </w:r>
            <w:r w:rsidRPr="003666C0">
              <w:rPr>
                <w:b/>
                <w:bCs/>
                <w:lang w:eastAsia="zh-CN"/>
              </w:rPr>
              <w:t xml:space="preserve"> student</w:t>
            </w:r>
            <w:r>
              <w:rPr>
                <w:lang w:eastAsia="zh-CN"/>
              </w:rPr>
              <w:t xml:space="preserve"> with a totally hands-on 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raduation design of a Navigation App using an enhanced Dijkstra Algorithm</w:t>
            </w:r>
          </w:p>
          <w:p w14:paraId="6DBC20A1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b/>
                <w:bCs/>
                <w:lang w:eastAsia="zh-CN"/>
              </w:rPr>
              <w:t>Passed CCIE</w:t>
            </w:r>
            <w:r>
              <w:rPr>
                <w:lang w:eastAsia="zh-CN"/>
              </w:rPr>
              <w:t xml:space="preserve"> R&amp;S at 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chool.</w:t>
            </w:r>
          </w:p>
          <w:p w14:paraId="653CA7D0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b/>
                <w:bCs/>
                <w:lang w:eastAsia="zh-CN"/>
              </w:rPr>
              <w:t>Math-based Course</w:t>
            </w:r>
            <w:r w:rsidRPr="00850A06">
              <w:rPr>
                <w:lang w:eastAsia="zh-CN"/>
              </w:rPr>
              <w:t>: Mathematical Analysis, Advanced Algebra, Analytic Geometry, Probability Statistics, Discrete mathematics, Functions of Real Variable, Functions of Complex Variables, Ordinary Differential Equations, Partial Differential Equations</w:t>
            </w:r>
          </w:p>
          <w:p w14:paraId="62FEC2FB" w14:textId="77777777" w:rsidR="003666C0" w:rsidRDefault="003666C0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666C0">
              <w:rPr>
                <w:b/>
                <w:bCs/>
                <w:lang w:eastAsia="zh-CN"/>
              </w:rPr>
              <w:t>Computing-Based Course:</w:t>
            </w:r>
            <w:r w:rsidRPr="00850A06">
              <w:rPr>
                <w:lang w:eastAsia="zh-CN"/>
              </w:rPr>
              <w:t xml:space="preserve"> MATLAB Programming, Numerical Calculation Method, Operations Research, Computer Network, C language, Java Language, JSP Web Page Programming, Compilation Principle, Algorithm and Data Structure, Database Application Technology, Software Test Principle, Operating System</w:t>
            </w:r>
          </w:p>
          <w:sdt>
            <w:sdtPr>
              <w:id w:val="1001553383"/>
              <w:placeholder>
                <w:docPart w:val="341D45BC27D5144D91E22E462BFED0C4"/>
              </w:placeholder>
              <w:temporary/>
              <w:showingPlcHdr/>
              <w15:appearance w15:val="hidden"/>
            </w:sdtPr>
            <w:sdtEndPr/>
            <w:sdtContent>
              <w:p w14:paraId="628B1104" w14:textId="77777777" w:rsidR="003666C0" w:rsidRDefault="003666C0" w:rsidP="003666C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C18ADA2" w14:textId="77777777" w:rsidR="003666C0" w:rsidRDefault="003666C0" w:rsidP="003666C0">
            <w:pPr>
              <w:pStyle w:val="Heading4"/>
              <w:rPr>
                <w:bCs/>
              </w:rPr>
            </w:pPr>
            <w:r>
              <w:t xml:space="preserve">Impact Radius Inc. </w:t>
            </w:r>
            <w:r w:rsidRPr="00036450">
              <w:t xml:space="preserve"> </w:t>
            </w:r>
            <w:r>
              <w:t>Technical Solutions Manager</w:t>
            </w:r>
          </w:p>
          <w:p w14:paraId="29C9D7E6" w14:textId="77777777" w:rsidR="003666C0" w:rsidRPr="00036450" w:rsidRDefault="003666C0" w:rsidP="003666C0">
            <w:pPr>
              <w:pStyle w:val="Date"/>
            </w:pPr>
            <w:r>
              <w:t xml:space="preserve">2021.05 </w:t>
            </w:r>
            <w:r w:rsidRPr="00036450">
              <w:t>–</w:t>
            </w:r>
            <w:r>
              <w:t xml:space="preserve"> Now </w:t>
            </w:r>
          </w:p>
          <w:p w14:paraId="2D088906" w14:textId="77777777" w:rsidR="00010EEF" w:rsidRDefault="003666C0" w:rsidP="00F233F5">
            <w:pPr>
              <w:rPr>
                <w:b/>
                <w:bCs/>
                <w:lang w:eastAsia="zh-CN"/>
              </w:rPr>
            </w:pPr>
            <w:r w:rsidRPr="00010EEF">
              <w:rPr>
                <w:rFonts w:hint="eastAsia"/>
                <w:b/>
                <w:bCs/>
                <w:i/>
                <w:iCs/>
                <w:lang w:eastAsia="zh-CN"/>
              </w:rPr>
              <w:t>Imp</w:t>
            </w:r>
            <w:r w:rsidRPr="00010EEF">
              <w:rPr>
                <w:b/>
                <w:bCs/>
                <w:i/>
                <w:iCs/>
                <w:lang w:eastAsia="zh-CN"/>
              </w:rPr>
              <w:t>act</w:t>
            </w:r>
            <w:r w:rsidR="00F233F5" w:rsidRPr="00010EEF">
              <w:rPr>
                <w:b/>
                <w:bCs/>
                <w:i/>
                <w:iCs/>
                <w:lang w:eastAsia="zh-CN"/>
              </w:rPr>
              <w:t xml:space="preserve"> Radius Inc</w:t>
            </w:r>
            <w:r w:rsidR="00F233F5" w:rsidRPr="00010EEF">
              <w:rPr>
                <w:b/>
                <w:bCs/>
                <w:lang w:eastAsia="zh-CN"/>
              </w:rPr>
              <w:t>.</w:t>
            </w:r>
            <w:r>
              <w:rPr>
                <w:lang w:eastAsia="zh-CN"/>
              </w:rPr>
              <w:t xml:space="preserve"> is a solution provider that is devoted to build</w:t>
            </w:r>
            <w:r w:rsidR="00F233F5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up a partnership bridge between brands and media partner, with Partnership Cloud (Formerly known as Impact Radius), a SaaS Platform</w:t>
            </w:r>
            <w:r w:rsidR="00F233F5">
              <w:rPr>
                <w:lang w:eastAsia="zh-CN"/>
              </w:rPr>
              <w:t>, to promote performance marketing and help brands and media partners win business</w:t>
            </w:r>
            <w:r w:rsidR="00F233F5" w:rsidRPr="00010EEF">
              <w:rPr>
                <w:b/>
                <w:bCs/>
                <w:lang w:eastAsia="zh-CN"/>
              </w:rPr>
              <w:t>.</w:t>
            </w:r>
          </w:p>
          <w:p w14:paraId="6CD60490" w14:textId="026BE1FE" w:rsidR="00F233F5" w:rsidRDefault="00E81F76" w:rsidP="00F233F5">
            <w:pPr>
              <w:rPr>
                <w:lang w:eastAsia="zh-CN"/>
              </w:rPr>
            </w:pPr>
            <w:r w:rsidRPr="00010EEF">
              <w:rPr>
                <w:b/>
                <w:bCs/>
                <w:i/>
                <w:iCs/>
                <w:lang w:eastAsia="zh-CN"/>
              </w:rPr>
              <w:t>Impact Greater China</w:t>
            </w:r>
            <w:r>
              <w:rPr>
                <w:lang w:eastAsia="zh-CN"/>
              </w:rPr>
              <w:t xml:space="preserve"> just started it business in China </w:t>
            </w:r>
            <w:r w:rsidR="00010EEF">
              <w:rPr>
                <w:lang w:eastAsia="zh-CN"/>
              </w:rPr>
              <w:t>in</w:t>
            </w:r>
            <w:r>
              <w:rPr>
                <w:lang w:eastAsia="zh-CN"/>
              </w:rPr>
              <w:t xml:space="preserve"> 2019 and has been having booming increasing on sale and market share till now. It signed over 50 brands and many media partners in china. </w:t>
            </w:r>
            <w:r w:rsidR="00010EEF">
              <w:rPr>
                <w:lang w:eastAsia="zh-CN"/>
              </w:rPr>
              <w:t>And it is really growing faster than you could imagine.</w:t>
            </w:r>
          </w:p>
          <w:p w14:paraId="7B157BCC" w14:textId="023B2C1C" w:rsidR="00F233F5" w:rsidRDefault="00F233F5" w:rsidP="00F233F5">
            <w:pPr>
              <w:rPr>
                <w:lang w:eastAsia="zh-CN"/>
              </w:rPr>
            </w:pPr>
          </w:p>
          <w:p w14:paraId="3317F056" w14:textId="7EFB2DD5" w:rsidR="00F233F5" w:rsidRDefault="00F233F5" w:rsidP="00F233F5">
            <w:pPr>
              <w:rPr>
                <w:lang w:eastAsia="zh-CN"/>
              </w:rPr>
            </w:pPr>
            <w:r>
              <w:rPr>
                <w:lang w:eastAsia="zh-CN"/>
              </w:rPr>
              <w:t>Responsibilities &amp; Achievements:</w:t>
            </w:r>
          </w:p>
          <w:p w14:paraId="2A191727" w14:textId="3D538284" w:rsidR="00F233F5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vid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tec</w:t>
            </w:r>
            <w:r>
              <w:rPr>
                <w:lang w:eastAsia="zh-CN"/>
              </w:rPr>
              <w:t xml:space="preserve">h support </w:t>
            </w:r>
            <w:r w:rsidR="00E81F76">
              <w:rPr>
                <w:lang w:eastAsia="zh-CN"/>
              </w:rPr>
              <w:t xml:space="preserve">and solutions </w:t>
            </w:r>
            <w:r>
              <w:rPr>
                <w:lang w:eastAsia="zh-CN"/>
              </w:rPr>
              <w:t>on clients’ demand</w:t>
            </w:r>
            <w:r w:rsidR="00E81F76">
              <w:rPr>
                <w:lang w:eastAsia="zh-CN"/>
              </w:rPr>
              <w:t xml:space="preserve"> over pre-sale phase.</w:t>
            </w:r>
          </w:p>
          <w:p w14:paraId="1FC11B67" w14:textId="5E742F9B" w:rsidR="00E81F76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Lead</w:t>
            </w:r>
            <w:r w:rsidR="00E81F76">
              <w:rPr>
                <w:lang w:eastAsia="zh-CN"/>
              </w:rPr>
              <w:t xml:space="preserve">ing </w:t>
            </w:r>
            <w:r>
              <w:rPr>
                <w:lang w:eastAsia="zh-CN"/>
              </w:rPr>
              <w:t>Solution Architects and Onboarding Team, to support clients’ integration tech</w:t>
            </w:r>
            <w:r w:rsidR="00E81F76">
              <w:rPr>
                <w:lang w:eastAsia="zh-CN"/>
              </w:rPr>
              <w:t>, and collaborate with sale team and customer success team get client’s service process smooth</w:t>
            </w:r>
            <w:r>
              <w:rPr>
                <w:lang w:eastAsia="zh-CN"/>
              </w:rPr>
              <w:t>.</w:t>
            </w:r>
          </w:p>
          <w:p w14:paraId="287E6862" w14:textId="74452485" w:rsidR="00F233F5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Lead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Engineering &amp; Product Team to develop new features of Partnership Cloud and any other existing Impact products for China market.</w:t>
            </w:r>
          </w:p>
          <w:p w14:paraId="1F8D5CF0" w14:textId="24A1BD8E" w:rsidR="00F233F5" w:rsidRDefault="00F233F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Hir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and manag</w:t>
            </w:r>
            <w:r w:rsidR="00E81F76">
              <w:rPr>
                <w:lang w:eastAsia="zh-CN"/>
              </w:rPr>
              <w:t>ing</w:t>
            </w:r>
            <w:r>
              <w:rPr>
                <w:lang w:eastAsia="zh-CN"/>
              </w:rPr>
              <w:t xml:space="preserve"> tech talent</w:t>
            </w:r>
            <w:r w:rsidR="00E81F76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 for</w:t>
            </w:r>
            <w:r w:rsidR="00E81F76">
              <w:rPr>
                <w:lang w:eastAsia="zh-CN"/>
              </w:rPr>
              <w:t xml:space="preserve"> tech</w:t>
            </w:r>
            <w:r>
              <w:rPr>
                <w:lang w:eastAsia="zh-CN"/>
              </w:rPr>
              <w:t xml:space="preserve"> team’s long-term development.</w:t>
            </w:r>
          </w:p>
          <w:p w14:paraId="1DE6A9B4" w14:textId="77777777" w:rsidR="003666C0" w:rsidRDefault="003666C0" w:rsidP="003666C0"/>
          <w:p w14:paraId="3BA3189C" w14:textId="4DED98B8" w:rsidR="003666C0" w:rsidRPr="004D3011" w:rsidRDefault="003666C0" w:rsidP="003666C0">
            <w:pPr>
              <w:pStyle w:val="Heading4"/>
              <w:rPr>
                <w:bCs/>
              </w:rPr>
            </w:pPr>
            <w:proofErr w:type="spellStart"/>
            <w:r>
              <w:t>Lingyu</w:t>
            </w:r>
            <w:proofErr w:type="spellEnd"/>
            <w:r>
              <w:t xml:space="preserve"> Information Technology Company  </w:t>
            </w:r>
            <w:r w:rsidRPr="004D3011">
              <w:t xml:space="preserve">  </w:t>
            </w:r>
            <w:r>
              <w:t xml:space="preserve">Engineering &amp; Product </w:t>
            </w:r>
            <w:r w:rsidR="006200D8">
              <w:t xml:space="preserve">&amp; Test </w:t>
            </w:r>
            <w:r>
              <w:t>Team Manager</w:t>
            </w:r>
          </w:p>
          <w:p w14:paraId="7AF3F3C8" w14:textId="77777777" w:rsidR="003666C0" w:rsidRPr="004D3011" w:rsidRDefault="003666C0" w:rsidP="003666C0">
            <w:pPr>
              <w:pStyle w:val="Date"/>
            </w:pPr>
            <w:r>
              <w:t>2020.09 – 2021.05</w:t>
            </w:r>
          </w:p>
          <w:p w14:paraId="4AD2B4F2" w14:textId="1EE07C52" w:rsidR="003666C0" w:rsidRDefault="00E81F76" w:rsidP="003666C0">
            <w:pPr>
              <w:rPr>
                <w:lang w:eastAsia="zh-CN"/>
              </w:rPr>
            </w:pPr>
            <w:proofErr w:type="spellStart"/>
            <w:r w:rsidRPr="00E7254B">
              <w:rPr>
                <w:b/>
                <w:bCs/>
              </w:rPr>
              <w:t>Lingyu</w:t>
            </w:r>
            <w:proofErr w:type="spellEnd"/>
            <w:r w:rsidRPr="00E7254B">
              <w:rPr>
                <w:b/>
                <w:bCs/>
              </w:rPr>
              <w:t xml:space="preserve"> Company</w:t>
            </w:r>
            <w:r>
              <w:t xml:space="preserve"> is a </w:t>
            </w:r>
            <w:r w:rsidR="00E7254B">
              <w:t xml:space="preserve">Chinese </w:t>
            </w:r>
            <w:r>
              <w:t>startup company</w:t>
            </w:r>
            <w:r w:rsidR="00010EEF">
              <w:t xml:space="preserve"> which was founded at the end of 2019,</w:t>
            </w:r>
            <w:r>
              <w:t xml:space="preserve"> that provide</w:t>
            </w:r>
            <w:r w:rsidR="00010EEF">
              <w:t>s</w:t>
            </w:r>
            <w:r>
              <w:t xml:space="preserve"> </w:t>
            </w:r>
            <w:r w:rsidR="00010EEF">
              <w:t>service</w:t>
            </w:r>
            <w:r>
              <w:t xml:space="preserve"> for enterprises and organizations in education, government</w:t>
            </w:r>
            <w:r w:rsidR="00E7254B">
              <w:t xml:space="preserve"> and </w:t>
            </w:r>
            <w:r>
              <w:t>manufacturing</w:t>
            </w:r>
            <w:r w:rsidR="00E7254B">
              <w:t xml:space="preserve"> industry</w:t>
            </w:r>
            <w:r>
              <w:t xml:space="preserve">, with </w:t>
            </w:r>
            <w:r>
              <w:rPr>
                <w:rFonts w:hint="eastAsia"/>
                <w:lang w:eastAsia="zh-CN"/>
              </w:rPr>
              <w:t>OA</w:t>
            </w:r>
            <w:r>
              <w:rPr>
                <w:lang w:eastAsia="zh-CN"/>
              </w:rPr>
              <w:t xml:space="preserve"> solutions, </w:t>
            </w:r>
            <w:r w:rsidR="00E7254B">
              <w:rPr>
                <w:lang w:eastAsia="zh-CN"/>
              </w:rPr>
              <w:t>b</w:t>
            </w:r>
            <w:r>
              <w:rPr>
                <w:lang w:eastAsia="zh-CN"/>
              </w:rPr>
              <w:t xml:space="preserve">ig </w:t>
            </w:r>
            <w:r w:rsidR="00E7254B">
              <w:rPr>
                <w:lang w:eastAsia="zh-CN"/>
              </w:rPr>
              <w:t>d</w:t>
            </w:r>
            <w:r>
              <w:rPr>
                <w:lang w:eastAsia="zh-CN"/>
              </w:rPr>
              <w:t xml:space="preserve">ata </w:t>
            </w:r>
            <w:r w:rsidR="00E7254B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olutions, </w:t>
            </w:r>
            <w:r w:rsidR="00E7254B">
              <w:rPr>
                <w:lang w:eastAsia="zh-CN"/>
              </w:rPr>
              <w:t>t</w:t>
            </w:r>
            <w:r>
              <w:rPr>
                <w:lang w:eastAsia="zh-CN"/>
              </w:rPr>
              <w:t xml:space="preserve">hings of </w:t>
            </w:r>
            <w:r w:rsidR="00E7254B">
              <w:rPr>
                <w:rFonts w:hint="eastAsia"/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 xml:space="preserve">ternet </w:t>
            </w:r>
            <w:r w:rsidR="00E7254B"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olutions.</w:t>
            </w:r>
            <w:r w:rsidR="00010EEF">
              <w:rPr>
                <w:lang w:eastAsia="zh-CN"/>
              </w:rPr>
              <w:t xml:space="preserve"> It focuses on Technology and Data, and its tech team grows fast to support Solutions Business.</w:t>
            </w:r>
          </w:p>
          <w:p w14:paraId="46DDEC2D" w14:textId="77777777" w:rsidR="00010EEF" w:rsidRDefault="00010EEF" w:rsidP="003666C0"/>
          <w:p w14:paraId="0993A77E" w14:textId="77777777" w:rsidR="00010EEF" w:rsidRDefault="00010EEF" w:rsidP="00010EE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Responsibilities &amp; Achievements:</w:t>
            </w:r>
          </w:p>
          <w:p w14:paraId="55206318" w14:textId="1056120A" w:rsidR="00010EEF" w:rsidRDefault="00010EE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t>Buil</w:t>
            </w:r>
            <w:r w:rsidR="006200D8">
              <w:t>t</w:t>
            </w:r>
            <w:r>
              <w:t xml:space="preserve"> up </w:t>
            </w:r>
            <w:r>
              <w:rPr>
                <w:lang w:eastAsia="zh-CN"/>
              </w:rPr>
              <w:t>Engineering &amp; Product</w:t>
            </w:r>
            <w:r w:rsidR="006200D8">
              <w:rPr>
                <w:lang w:eastAsia="zh-CN"/>
              </w:rPr>
              <w:t xml:space="preserve"> &amp; Test</w:t>
            </w:r>
            <w:r>
              <w:rPr>
                <w:lang w:eastAsia="zh-CN"/>
              </w:rPr>
              <w:t xml:space="preserve"> Team from 0 to 1 with almost all functions within 6 mons</w:t>
            </w:r>
          </w:p>
          <w:p w14:paraId="4C5B1E71" w14:textId="432DC614" w:rsidR="00010EEF" w:rsidRDefault="00010EE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</w:t>
            </w:r>
            <w:r w:rsidR="006200D8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Engineering &amp; Product </w:t>
            </w:r>
            <w:r w:rsidR="006200D8">
              <w:rPr>
                <w:lang w:eastAsia="zh-CN"/>
              </w:rPr>
              <w:t xml:space="preserve">&amp; Test 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</w:t>
            </w:r>
            <w:r w:rsidR="006200D8">
              <w:rPr>
                <w:lang w:eastAsia="zh-CN"/>
              </w:rPr>
              <w:t xml:space="preserve"> in shaped ways of work process and study methodology.</w:t>
            </w:r>
          </w:p>
          <w:p w14:paraId="43BF79F6" w14:textId="50FEC281" w:rsidR="00010EEF" w:rsidRDefault="00010EE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Participate</w:t>
            </w:r>
            <w:r w:rsidR="006200D8">
              <w:rPr>
                <w:lang w:eastAsia="zh-CN"/>
              </w:rPr>
              <w:t>d</w:t>
            </w:r>
            <w:r>
              <w:rPr>
                <w:lang w:eastAsia="zh-CN"/>
              </w:rPr>
              <w:t xml:space="preserve">, </w:t>
            </w:r>
            <w:r w:rsidR="006200D8">
              <w:rPr>
                <w:lang w:eastAsia="zh-CN"/>
              </w:rPr>
              <w:t>l</w:t>
            </w:r>
            <w:r>
              <w:rPr>
                <w:lang w:eastAsia="zh-CN"/>
              </w:rPr>
              <w:t>e</w:t>
            </w:r>
            <w:r w:rsidR="006200D8">
              <w:rPr>
                <w:lang w:eastAsia="zh-CN"/>
              </w:rPr>
              <w:t>d and assisted</w:t>
            </w:r>
            <w:r>
              <w:rPr>
                <w:lang w:eastAsia="zh-CN"/>
              </w:rPr>
              <w:t xml:space="preserve"> </w:t>
            </w:r>
            <w:r w:rsidR="006200D8">
              <w:rPr>
                <w:lang w:eastAsia="zh-CN"/>
              </w:rPr>
              <w:t xml:space="preserve">in overall Tech Project Lifecycle, including </w:t>
            </w:r>
            <w:r w:rsidR="006200D8">
              <w:rPr>
                <w:rFonts w:hint="eastAsia"/>
                <w:lang w:eastAsia="zh-CN"/>
              </w:rPr>
              <w:t>pre</w:t>
            </w:r>
            <w:r w:rsidR="006200D8">
              <w:rPr>
                <w:lang w:eastAsia="zh-CN"/>
              </w:rPr>
              <w:t>-sale solution, project design, project execution, project test, UAT, Maintenance</w:t>
            </w:r>
          </w:p>
          <w:p w14:paraId="5878A388" w14:textId="4E14C2AF" w:rsidR="006200D8" w:rsidRDefault="006200D8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Coached and advised junior engineers in tech enhancement and career development.</w:t>
            </w:r>
          </w:p>
          <w:p w14:paraId="0D7D901D" w14:textId="1B5E8839" w:rsidR="006200D8" w:rsidRDefault="006200D8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Recruiting tech talent for </w:t>
            </w:r>
            <w:r w:rsidR="002911F6">
              <w:rPr>
                <w:lang w:eastAsia="zh-CN"/>
              </w:rPr>
              <w:t>long-term development.</w:t>
            </w:r>
          </w:p>
          <w:p w14:paraId="149CB579" w14:textId="68609473" w:rsidR="002911F6" w:rsidRDefault="002911F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Hands-on coding and architecting</w:t>
            </w:r>
          </w:p>
          <w:p w14:paraId="5C2BF1BE" w14:textId="10B8124B" w:rsidR="002911F6" w:rsidRDefault="002911F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Clients’ facing job including setting up and updating the solutions on their env, reporting project progress to clients’ key stakeholder, troubleshooting and collaborating with clients’ IT.</w:t>
            </w:r>
          </w:p>
          <w:p w14:paraId="0063A3E8" w14:textId="77777777" w:rsidR="00010EEF" w:rsidRDefault="00010EEF" w:rsidP="003666C0"/>
          <w:p w14:paraId="1074838E" w14:textId="35316C53" w:rsidR="003666C0" w:rsidRPr="004D3011" w:rsidRDefault="003666C0" w:rsidP="003666C0">
            <w:pPr>
              <w:pStyle w:val="Heading4"/>
              <w:rPr>
                <w:bCs/>
              </w:rPr>
            </w:pPr>
            <w:r>
              <w:t>Self-Employed</w:t>
            </w:r>
            <w:r w:rsidRPr="004D3011">
              <w:t xml:space="preserve"> </w:t>
            </w:r>
            <w:r>
              <w:t xml:space="preserve"> </w:t>
            </w:r>
            <w:r w:rsidRPr="004D3011">
              <w:t xml:space="preserve"> </w:t>
            </w:r>
            <w:r>
              <w:t>Developer &amp; Freelance</w:t>
            </w:r>
          </w:p>
          <w:p w14:paraId="60E797AE" w14:textId="77777777" w:rsidR="003666C0" w:rsidRPr="004D3011" w:rsidRDefault="003666C0" w:rsidP="003666C0">
            <w:pPr>
              <w:pStyle w:val="Date"/>
            </w:pPr>
            <w:r>
              <w:t xml:space="preserve">2020.12 </w:t>
            </w:r>
            <w:r w:rsidRPr="004D3011">
              <w:t>–</w:t>
            </w:r>
            <w:r>
              <w:t xml:space="preserve"> 2020.09</w:t>
            </w:r>
          </w:p>
          <w:p w14:paraId="34DF863C" w14:textId="1E80DE1A" w:rsidR="002E7C76" w:rsidRDefault="00E7254B" w:rsidP="003666C0">
            <w:pPr>
              <w:rPr>
                <w:lang w:eastAsia="zh-CN"/>
              </w:rPr>
            </w:pPr>
            <w:r>
              <w:t xml:space="preserve">Due to </w:t>
            </w:r>
            <w:r>
              <w:rPr>
                <w:rFonts w:hint="eastAsia"/>
                <w:lang w:eastAsia="zh-CN"/>
              </w:rPr>
              <w:t>nak</w:t>
            </w:r>
            <w:r>
              <w:rPr>
                <w:lang w:eastAsia="zh-CN"/>
              </w:rPr>
              <w:t>ed resignation</w:t>
            </w:r>
            <w:r w:rsidR="00D8002A">
              <w:rPr>
                <w:lang w:eastAsia="zh-CN"/>
              </w:rPr>
              <w:t xml:space="preserve"> in 2019.11</w:t>
            </w:r>
            <w:r>
              <w:rPr>
                <w:lang w:eastAsia="zh-CN"/>
              </w:rPr>
              <w:t xml:space="preserve"> and a sudden COVID-19 </w:t>
            </w:r>
            <w:r>
              <w:rPr>
                <w:rFonts w:hint="eastAsia"/>
                <w:lang w:eastAsia="zh-CN"/>
              </w:rPr>
              <w:t>wind</w:t>
            </w:r>
            <w:r w:rsidR="00D8002A">
              <w:rPr>
                <w:lang w:eastAsia="zh-CN"/>
              </w:rPr>
              <w:t xml:space="preserve"> in 2020</w:t>
            </w:r>
            <w:r>
              <w:rPr>
                <w:lang w:eastAsia="zh-CN"/>
              </w:rPr>
              <w:t xml:space="preserve">, I was reactively </w:t>
            </w:r>
            <w:r w:rsidR="00AA44D8">
              <w:rPr>
                <w:lang w:eastAsia="zh-CN"/>
              </w:rPr>
              <w:t>trapped in a</w:t>
            </w:r>
            <w:r w:rsidR="00B87EAE">
              <w:rPr>
                <w:lang w:eastAsia="zh-CN"/>
              </w:rPr>
              <w:t xml:space="preserve"> bad</w:t>
            </w:r>
            <w:r w:rsidR="00AA44D8">
              <w:rPr>
                <w:lang w:eastAsia="zh-CN"/>
              </w:rPr>
              <w:t xml:space="preserve"> </w:t>
            </w:r>
            <w:r w:rsidR="00B87EAE">
              <w:rPr>
                <w:lang w:eastAsia="zh-CN"/>
              </w:rPr>
              <w:t>situation of fewer</w:t>
            </w:r>
            <w:r w:rsidR="00AA44D8">
              <w:rPr>
                <w:lang w:eastAsia="zh-CN"/>
              </w:rPr>
              <w:t xml:space="preserve"> proper </w:t>
            </w:r>
            <w:r w:rsidR="00B87EAE">
              <w:rPr>
                <w:lang w:eastAsia="zh-CN"/>
              </w:rPr>
              <w:t>opportunities</w:t>
            </w:r>
            <w:r w:rsidR="00AA44D8">
              <w:rPr>
                <w:lang w:eastAsia="zh-CN"/>
              </w:rPr>
              <w:t xml:space="preserve">. Then I just had a deep thought of the experience in Merkle and what I would like to put effort to. Meanwhile with sinking the job, I started to push forward my idea to a big courage. According to my thinking on past solutions that my teams when in Merkle provided for our clients, I supposed that those solutions may been not good enough to meet clients’ </w:t>
            </w:r>
            <w:r w:rsidR="00B87EAE">
              <w:rPr>
                <w:lang w:eastAsia="zh-CN"/>
              </w:rPr>
              <w:t>ever-growing</w:t>
            </w:r>
            <w:r w:rsidR="00AA44D8">
              <w:rPr>
                <w:lang w:eastAsia="zh-CN"/>
              </w:rPr>
              <w:t xml:space="preserve"> requirements in nowadays market and even if it is meeting the modern market requirements, the team leader</w:t>
            </w:r>
            <w:r w:rsidR="00B87EAE">
              <w:rPr>
                <w:lang w:eastAsia="zh-CN"/>
              </w:rPr>
              <w:t>s</w:t>
            </w:r>
            <w:r w:rsidR="00AA44D8">
              <w:rPr>
                <w:lang w:eastAsia="zh-CN"/>
              </w:rPr>
              <w:t xml:space="preserve"> were not encouraged to take a high risk on this try. That’s why I left the Merkle Team. </w:t>
            </w:r>
          </w:p>
          <w:p w14:paraId="337B063F" w14:textId="77777777" w:rsidR="002E7C76" w:rsidRDefault="002E7C76" w:rsidP="003666C0">
            <w:pPr>
              <w:rPr>
                <w:lang w:eastAsia="zh-CN"/>
              </w:rPr>
            </w:pPr>
          </w:p>
          <w:p w14:paraId="00069AFE" w14:textId="0C1546DA" w:rsidR="002E7C76" w:rsidRDefault="00AA44D8" w:rsidP="002E7C76">
            <w:pPr>
              <w:rPr>
                <w:lang w:eastAsia="zh-CN"/>
              </w:rPr>
            </w:pPr>
            <w:r>
              <w:rPr>
                <w:lang w:eastAsia="zh-CN"/>
              </w:rPr>
              <w:t>However, I do want to have a try for myself.</w:t>
            </w:r>
            <w:r w:rsidR="002E7C76">
              <w:rPr>
                <w:lang w:eastAsia="zh-CN"/>
              </w:rPr>
              <w:t xml:space="preserve"> I did architecture design myself and set up the whole project and upload to </w:t>
            </w:r>
            <w:hyperlink r:id="rId12" w:history="1">
              <w:r w:rsidR="00B87EAE" w:rsidRPr="002E425D">
                <w:rPr>
                  <w:rStyle w:val="Hyperlink"/>
                  <w:lang w:eastAsia="zh-CN"/>
                </w:rPr>
                <w:t xml:space="preserve">https://gitee.com/david-jackson-luther-king/data-cloud </w:t>
              </w:r>
            </w:hyperlink>
            <w:r w:rsidR="00B87EAE">
              <w:rPr>
                <w:lang w:eastAsia="zh-CN"/>
              </w:rPr>
              <w:t xml:space="preserve">  in 2021.03</w:t>
            </w:r>
          </w:p>
          <w:p w14:paraId="3A3A05F7" w14:textId="76FECBF8" w:rsidR="002E7C76" w:rsidRPr="002E7C76" w:rsidRDefault="002E7C76" w:rsidP="002E7C7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I just contribute the source code with the original </w:t>
            </w:r>
            <w:r>
              <w:rPr>
                <w:rFonts w:hint="eastAsia"/>
                <w:lang w:eastAsia="zh-CN"/>
              </w:rPr>
              <w:t>ass</w:t>
            </w:r>
            <w:r>
              <w:rPr>
                <w:lang w:eastAsia="zh-CN"/>
              </w:rPr>
              <w:t xml:space="preserve">umption and design to gitee.com and just seek peers for future consideration to </w:t>
            </w:r>
            <w:r>
              <w:rPr>
                <w:rFonts w:hint="eastAsia"/>
                <w:lang w:eastAsia="zh-CN"/>
              </w:rPr>
              <w:t>hat</w:t>
            </w:r>
            <w:r>
              <w:rPr>
                <w:lang w:eastAsia="zh-CN"/>
              </w:rPr>
              <w:t>ch the project as business plan. (But not start to hatch it for recent few years, at least 5 years not concerned.)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As you could know,</w:t>
            </w:r>
            <w:r w:rsidRPr="002E7C76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t</w:t>
            </w:r>
            <w:r w:rsidRPr="002E7C76">
              <w:rPr>
                <w:lang w:eastAsia="zh-CN"/>
              </w:rPr>
              <w:t xml:space="preserve">his system </w:t>
            </w:r>
            <w:r w:rsidR="00B87EAE">
              <w:rPr>
                <w:lang w:eastAsia="zh-CN"/>
              </w:rPr>
              <w:t xml:space="preserve">is </w:t>
            </w:r>
            <w:r w:rsidRPr="002E7C76">
              <w:rPr>
                <w:lang w:eastAsia="zh-CN"/>
              </w:rPr>
              <w:t xml:space="preserve">designed </w:t>
            </w:r>
            <w:r w:rsidR="00B87EAE">
              <w:rPr>
                <w:lang w:eastAsia="zh-CN"/>
              </w:rPr>
              <w:t>to own</w:t>
            </w:r>
            <w:r w:rsidRPr="002E7C76">
              <w:rPr>
                <w:lang w:eastAsia="zh-CN"/>
              </w:rPr>
              <w:t xml:space="preserve"> these features as below:</w:t>
            </w:r>
          </w:p>
          <w:p w14:paraId="5F039D2F" w14:textId="784B3035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Millisecond-level response</w:t>
            </w:r>
          </w:p>
          <w:p w14:paraId="28B206B7" w14:textId="77854CA0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Visit lifecycle based real-time computing</w:t>
            </w:r>
          </w:p>
          <w:p w14:paraId="50B870DF" w14:textId="07815207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High concurrency, high tolerance</w:t>
            </w:r>
          </w:p>
          <w:p w14:paraId="4ECF0569" w14:textId="4FD97B34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TB-level Data Storage</w:t>
            </w:r>
          </w:p>
          <w:p w14:paraId="770F6448" w14:textId="65585514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Customized Online Modelling Engine Base on TensorFlow</w:t>
            </w:r>
          </w:p>
          <w:p w14:paraId="248727E0" w14:textId="08C4BC48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Real time computing allows some computing latency. But responding data to user should be fast as possible.</w:t>
            </w:r>
          </w:p>
          <w:p w14:paraId="701190D1" w14:textId="7E77CBBA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Usually within 15s after a user action a time, a result should be calculated out and presented to user when a user does something next time.</w:t>
            </w:r>
          </w:p>
          <w:p w14:paraId="6CED96F6" w14:textId="04BB991B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 xml:space="preserve">Large </w:t>
            </w:r>
            <w:r>
              <w:rPr>
                <w:lang w:eastAsia="zh-CN"/>
              </w:rPr>
              <w:t xml:space="preserve">and flexible </w:t>
            </w:r>
            <w:r w:rsidRPr="002E7C76">
              <w:rPr>
                <w:lang w:eastAsia="zh-CN"/>
              </w:rPr>
              <w:t>scalable, sub system separately and smoothly running</w:t>
            </w:r>
          </w:p>
          <w:p w14:paraId="71C55114" w14:textId="3B500C28" w:rsidR="002E7C76" w:rsidRPr="002E7C76" w:rsidRDefault="002E7C76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2E7C76">
              <w:rPr>
                <w:lang w:eastAsia="zh-CN"/>
              </w:rPr>
              <w:t>Long term big data BI service</w:t>
            </w:r>
          </w:p>
          <w:p w14:paraId="10DF2013" w14:textId="5ADE21BD" w:rsidR="00AA44D8" w:rsidRDefault="00AA44D8" w:rsidP="003666C0">
            <w:pPr>
              <w:rPr>
                <w:lang w:eastAsia="zh-CN"/>
              </w:rPr>
            </w:pPr>
          </w:p>
          <w:p w14:paraId="16C12947" w14:textId="77777777" w:rsidR="00AA44D8" w:rsidRDefault="00AA44D8" w:rsidP="003666C0"/>
          <w:p w14:paraId="73539AFA" w14:textId="77777777" w:rsidR="00E7254B" w:rsidRDefault="00E7254B" w:rsidP="003666C0"/>
          <w:p w14:paraId="3F5B151F" w14:textId="77777777" w:rsidR="003666C0" w:rsidRPr="004D3011" w:rsidRDefault="003666C0" w:rsidP="003666C0">
            <w:pPr>
              <w:pStyle w:val="Heading4"/>
              <w:rPr>
                <w:bCs/>
              </w:rPr>
            </w:pPr>
            <w:proofErr w:type="spellStart"/>
            <w:r>
              <w:t>Dentus</w:t>
            </w:r>
            <w:proofErr w:type="spellEnd"/>
            <w:r>
              <w:t xml:space="preserve"> </w:t>
            </w: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 xml:space="preserve"> Mer</w:t>
            </w:r>
            <w:r>
              <w:rPr>
                <w:lang w:eastAsia="zh-CN"/>
              </w:rPr>
              <w:t>kle Inc</w:t>
            </w:r>
            <w:r w:rsidRPr="004D3011">
              <w:t xml:space="preserve"> </w:t>
            </w:r>
            <w:r>
              <w:t xml:space="preserve"> </w:t>
            </w:r>
            <w:r>
              <w:rPr>
                <w:lang w:eastAsia="zh-CN"/>
              </w:rPr>
              <w:t>Technical Lead</w:t>
            </w:r>
          </w:p>
          <w:p w14:paraId="24461683" w14:textId="1AA1C6DD" w:rsidR="003666C0" w:rsidRPr="004D3011" w:rsidRDefault="003666C0" w:rsidP="003666C0">
            <w:pPr>
              <w:pStyle w:val="Date"/>
            </w:pPr>
            <w:r>
              <w:t>20</w:t>
            </w:r>
            <w:r w:rsidR="00C50474">
              <w:t>16.01</w:t>
            </w:r>
            <w:r>
              <w:t xml:space="preserve"> </w:t>
            </w:r>
            <w:r w:rsidRPr="004D3011">
              <w:t>–</w:t>
            </w:r>
            <w:r>
              <w:t xml:space="preserve"> 20</w:t>
            </w:r>
            <w:r w:rsidR="00C50474">
              <w:t>19.11</w:t>
            </w:r>
          </w:p>
          <w:p w14:paraId="2FDA67AC" w14:textId="51C783E3" w:rsidR="003666C0" w:rsidRDefault="003666C0" w:rsidP="003666C0">
            <w:pPr>
              <w:rPr>
                <w:lang w:eastAsia="zh-CN"/>
              </w:rPr>
            </w:pPr>
            <w:r w:rsidRPr="007C3A6D">
              <w:rPr>
                <w:rFonts w:hint="eastAsia"/>
                <w:b/>
                <w:bCs/>
                <w:lang w:eastAsia="zh-CN"/>
              </w:rPr>
              <w:t>M</w:t>
            </w:r>
            <w:r w:rsidRPr="007C3A6D">
              <w:rPr>
                <w:b/>
                <w:bCs/>
                <w:lang w:eastAsia="zh-CN"/>
              </w:rPr>
              <w:t>er</w:t>
            </w:r>
            <w:r w:rsidR="007C3A6D" w:rsidRPr="007C3A6D">
              <w:rPr>
                <w:b/>
                <w:bCs/>
                <w:lang w:eastAsia="zh-CN"/>
              </w:rPr>
              <w:t>kle Inc</w:t>
            </w:r>
            <w:r w:rsidR="007C3A6D">
              <w:rPr>
                <w:lang w:eastAsia="zh-CN"/>
              </w:rPr>
              <w:t xml:space="preserve"> is a </w:t>
            </w:r>
            <w:proofErr w:type="spellStart"/>
            <w:r w:rsidR="007C3A6D">
              <w:rPr>
                <w:lang w:eastAsia="zh-CN"/>
              </w:rPr>
              <w:t>Dentus</w:t>
            </w:r>
            <w:proofErr w:type="spellEnd"/>
            <w:r w:rsidR="007C3A6D">
              <w:rPr>
                <w:lang w:eastAsia="zh-CN"/>
              </w:rPr>
              <w:t xml:space="preserve"> Company and is a Data-Driven Performance Oriented Company.  Merkle provides full eco-service with data technology</w:t>
            </w:r>
            <w:r w:rsidR="00AB3BE4">
              <w:rPr>
                <w:lang w:eastAsia="zh-CN"/>
              </w:rPr>
              <w:t>, i</w:t>
            </w:r>
            <w:r w:rsidR="007C3A6D">
              <w:rPr>
                <w:lang w:eastAsia="zh-CN"/>
              </w:rPr>
              <w:t xml:space="preserve">ncluding database operating, Business Statistics, </w:t>
            </w:r>
            <w:r w:rsidR="007C3A6D">
              <w:rPr>
                <w:rFonts w:hint="eastAsia"/>
                <w:lang w:eastAsia="zh-CN"/>
              </w:rPr>
              <w:t>Ana</w:t>
            </w:r>
            <w:r w:rsidR="007C3A6D">
              <w:rPr>
                <w:lang w:eastAsia="zh-CN"/>
              </w:rPr>
              <w:t>lytics for online and/or offline retail</w:t>
            </w:r>
            <w:r w:rsidR="006F67C9">
              <w:rPr>
                <w:lang w:eastAsia="zh-CN"/>
              </w:rPr>
              <w:t>ors to help them win in modern market.</w:t>
            </w:r>
          </w:p>
          <w:p w14:paraId="77138743" w14:textId="4339013D" w:rsidR="006F67C9" w:rsidRDefault="006F67C9" w:rsidP="003666C0">
            <w:pPr>
              <w:rPr>
                <w:lang w:eastAsia="zh-CN"/>
              </w:rPr>
            </w:pPr>
          </w:p>
          <w:p w14:paraId="40FC7F24" w14:textId="06D52A51" w:rsidR="006F67C9" w:rsidRDefault="006F67C9" w:rsidP="003666C0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The team where I worked in is digital marketing and analytics. We served a lot famous retailors in industries including Consuming, Luxury, </w:t>
            </w:r>
            <w:r>
              <w:rPr>
                <w:lang w:eastAsia="zh-CN"/>
              </w:rPr>
              <w:lastRenderedPageBreak/>
              <w:t xml:space="preserve">Accessory, Insurance, Food, Vehicles etc., with tracking tech and data solution to meet their requirements of digital data tracking, UX experience optimization, product promotion application </w:t>
            </w:r>
            <w:r w:rsidR="00AB3BE4">
              <w:rPr>
                <w:lang w:eastAsia="zh-CN"/>
              </w:rPr>
              <w:t>etc...</w:t>
            </w:r>
          </w:p>
          <w:p w14:paraId="57FE7AEB" w14:textId="77777777" w:rsidR="006F67C9" w:rsidRDefault="006F67C9" w:rsidP="003666C0">
            <w:pPr>
              <w:rPr>
                <w:lang w:eastAsia="zh-CN"/>
              </w:rPr>
            </w:pPr>
          </w:p>
          <w:p w14:paraId="0F61A985" w14:textId="1491D213" w:rsidR="006F67C9" w:rsidRDefault="006F67C9" w:rsidP="006F67C9">
            <w:pPr>
              <w:rPr>
                <w:lang w:eastAsia="zh-CN"/>
              </w:rPr>
            </w:pPr>
            <w:r>
              <w:rPr>
                <w:lang w:eastAsia="zh-CN"/>
              </w:rPr>
              <w:t>Responsibilities &amp; Achievements:</w:t>
            </w:r>
          </w:p>
          <w:p w14:paraId="23C89DAB" w14:textId="01BEADCB" w:rsidR="0069017B" w:rsidRDefault="0069017B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</w:t>
            </w:r>
            <w:r>
              <w:rPr>
                <w:lang w:eastAsia="zh-CN"/>
              </w:rPr>
              <w:t>rked as</w:t>
            </w:r>
            <w:r w:rsidR="003A03E7">
              <w:rPr>
                <w:lang w:eastAsia="zh-CN"/>
              </w:rPr>
              <w:t xml:space="preserve"> </w:t>
            </w:r>
            <w:r w:rsidR="003A03E7">
              <w:rPr>
                <w:rFonts w:hint="eastAsia"/>
                <w:lang w:eastAsia="zh-CN"/>
              </w:rPr>
              <w:t>a</w:t>
            </w:r>
            <w:r w:rsidR="003A03E7">
              <w:rPr>
                <w:lang w:eastAsia="zh-CN"/>
              </w:rPr>
              <w:t xml:space="preserve"> self-starter </w:t>
            </w:r>
            <w:r w:rsidR="00A10F3B">
              <w:rPr>
                <w:lang w:eastAsia="zh-CN"/>
              </w:rPr>
              <w:t xml:space="preserve">software </w:t>
            </w:r>
            <w:r w:rsidR="003A03E7">
              <w:rPr>
                <w:lang w:eastAsia="zh-CN"/>
              </w:rPr>
              <w:t>developer to create</w:t>
            </w:r>
            <w:r w:rsidR="00A10F3B">
              <w:rPr>
                <w:lang w:eastAsia="zh-CN"/>
              </w:rPr>
              <w:t xml:space="preserve"> business</w:t>
            </w:r>
            <w:r w:rsidR="003A03E7">
              <w:rPr>
                <w:lang w:eastAsia="zh-CN"/>
              </w:rPr>
              <w:t xml:space="preserve"> value for team and client</w:t>
            </w:r>
            <w:r w:rsidR="00A10F3B">
              <w:rPr>
                <w:lang w:eastAsia="zh-CN"/>
              </w:rPr>
              <w:t>s</w:t>
            </w:r>
          </w:p>
          <w:p w14:paraId="7CF14A36" w14:textId="39E2499D" w:rsidR="006F67C9" w:rsidRDefault="00AB3BE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</w:t>
            </w:r>
            <w:r w:rsidR="0069017B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project members and project lifecycle</w:t>
            </w:r>
          </w:p>
          <w:p w14:paraId="21F93478" w14:textId="6318CC50" w:rsidR="00AB3BE4" w:rsidRDefault="00AB3BE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Develop</w:t>
            </w:r>
            <w:r w:rsidR="0069017B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and </w:t>
            </w:r>
            <w:r w:rsidR="00C50474">
              <w:rPr>
                <w:lang w:eastAsia="zh-CN"/>
              </w:rPr>
              <w:t>researching</w:t>
            </w:r>
            <w:r>
              <w:rPr>
                <w:lang w:eastAsia="zh-CN"/>
              </w:rPr>
              <w:t xml:space="preserve"> on new capabilities and new trends related to data field.</w:t>
            </w:r>
          </w:p>
          <w:p w14:paraId="2FE41F36" w14:textId="4B3A0894" w:rsidR="00AB3BE4" w:rsidRDefault="00AB3BE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vided consulting</w:t>
            </w:r>
            <w:r w:rsidR="00C50474">
              <w:rPr>
                <w:lang w:eastAsia="zh-CN"/>
              </w:rPr>
              <w:t xml:space="preserve"> service</w:t>
            </w:r>
            <w:r>
              <w:rPr>
                <w:lang w:eastAsia="zh-CN"/>
              </w:rPr>
              <w:t xml:space="preserve"> on data </w:t>
            </w:r>
            <w:r w:rsidR="00C50474">
              <w:rPr>
                <w:lang w:eastAsia="zh-CN"/>
              </w:rPr>
              <w:t>solutions and</w:t>
            </w:r>
            <w:r>
              <w:rPr>
                <w:lang w:eastAsia="zh-CN"/>
              </w:rPr>
              <w:t xml:space="preserve"> stay hands-on</w:t>
            </w:r>
            <w:r w:rsidR="00C50474">
              <w:rPr>
                <w:lang w:eastAsia="zh-CN"/>
              </w:rPr>
              <w:t xml:space="preserve"> on</w:t>
            </w:r>
            <w:r>
              <w:rPr>
                <w:lang w:eastAsia="zh-CN"/>
              </w:rPr>
              <w:t xml:space="preserve"> architecture</w:t>
            </w:r>
            <w:r w:rsidR="00C50474">
              <w:rPr>
                <w:lang w:eastAsia="zh-CN"/>
              </w:rPr>
              <w:t xml:space="preserve"> design and construction</w:t>
            </w:r>
            <w:r>
              <w:rPr>
                <w:lang w:eastAsia="zh-CN"/>
              </w:rPr>
              <w:t>.</w:t>
            </w:r>
          </w:p>
          <w:p w14:paraId="42C962D7" w14:textId="1B993299" w:rsidR="00C50474" w:rsidRDefault="0069017B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Took c</w:t>
            </w:r>
            <w:r w:rsidR="00C50474">
              <w:rPr>
                <w:lang w:eastAsia="zh-CN"/>
              </w:rPr>
              <w:t xml:space="preserve">lient </w:t>
            </w:r>
            <w:r>
              <w:rPr>
                <w:lang w:eastAsia="zh-CN"/>
              </w:rPr>
              <w:t>f</w:t>
            </w:r>
            <w:r w:rsidR="00C50474">
              <w:rPr>
                <w:lang w:eastAsia="zh-CN"/>
              </w:rPr>
              <w:t xml:space="preserve">acing </w:t>
            </w:r>
            <w:r>
              <w:rPr>
                <w:lang w:eastAsia="zh-CN"/>
              </w:rPr>
              <w:t xml:space="preserve">jobs </w:t>
            </w:r>
            <w:r w:rsidR="00C50474">
              <w:rPr>
                <w:lang w:eastAsia="zh-CN"/>
              </w:rPr>
              <w:t>including project pitching, integration, meeting collaboration.</w:t>
            </w:r>
          </w:p>
          <w:sdt>
            <w:sdtPr>
              <w:id w:val="1669594239"/>
              <w:placeholder>
                <w:docPart w:val="86708CFBB37AD743B6A37DF71A1E1E9B"/>
              </w:placeholder>
              <w:temporary/>
              <w:showingPlcHdr/>
              <w15:appearance w15:val="hidden"/>
            </w:sdtPr>
            <w:sdtEndPr/>
            <w:sdtContent>
              <w:p w14:paraId="7F2D0DF1" w14:textId="56678A63" w:rsidR="003048A4" w:rsidRPr="00780E15" w:rsidRDefault="003666C0" w:rsidP="00780E15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459121B" w14:textId="77777777" w:rsidR="003048A4" w:rsidRDefault="003048A4" w:rsidP="00A10F3B">
            <w:pPr>
              <w:rPr>
                <w:b/>
                <w:bCs/>
                <w:lang w:eastAsia="zh-CN"/>
              </w:rPr>
            </w:pPr>
          </w:p>
          <w:p w14:paraId="33DDAA3C" w14:textId="459DD02D" w:rsidR="003666C0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Programming &amp; Architecting</w:t>
            </w:r>
          </w:p>
          <w:p w14:paraId="2A62B08E" w14:textId="3547D11F" w:rsidR="00A10F3B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rFonts w:hint="eastAsia"/>
                <w:b/>
                <w:bCs/>
                <w:lang w:eastAsia="zh-CN"/>
              </w:rPr>
              <w:t>Jav</w:t>
            </w:r>
            <w:r w:rsidRPr="00643D6D">
              <w:rPr>
                <w:b/>
                <w:bCs/>
                <w:lang w:eastAsia="zh-CN"/>
              </w:rPr>
              <w:t xml:space="preserve">a </w:t>
            </w:r>
            <w:r w:rsidRPr="00643D6D">
              <w:rPr>
                <w:rFonts w:hint="eastAsia"/>
                <w:b/>
                <w:bCs/>
                <w:lang w:eastAsia="zh-CN"/>
              </w:rPr>
              <w:t>Fam</w:t>
            </w:r>
            <w:r w:rsidRPr="00643D6D">
              <w:rPr>
                <w:b/>
                <w:bCs/>
                <w:lang w:eastAsia="zh-CN"/>
              </w:rPr>
              <w:t>ily</w:t>
            </w:r>
            <w:r>
              <w:rPr>
                <w:lang w:eastAsia="zh-CN"/>
              </w:rPr>
              <w:t xml:space="preserve">: Spring Boot, Spring Cloud, Spring Cloud, </w:t>
            </w:r>
            <w:r w:rsidR="00643D6D">
              <w:rPr>
                <w:lang w:eastAsia="zh-CN"/>
              </w:rPr>
              <w:t>main class Middleware (Eureka, Gateway, Ribbon)</w:t>
            </w:r>
            <w:r>
              <w:rPr>
                <w:lang w:eastAsia="zh-CN"/>
              </w:rPr>
              <w:t>, Maven/Gradle</w:t>
            </w:r>
            <w:r w:rsidR="00643D6D">
              <w:rPr>
                <w:lang w:eastAsia="zh-CN"/>
              </w:rPr>
              <w:t xml:space="preserve">, </w:t>
            </w:r>
          </w:p>
          <w:p w14:paraId="4F69386D" w14:textId="4F7A9AEA" w:rsidR="003048A4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Programming Language</w:t>
            </w:r>
            <w:r>
              <w:rPr>
                <w:lang w:eastAsia="zh-CN"/>
              </w:rPr>
              <w:t>: Java, Python, JavaScript</w:t>
            </w:r>
            <w:r w:rsidR="00643D6D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(Node</w:t>
            </w:r>
            <w:r w:rsidR="00643D6D">
              <w:rPr>
                <w:lang w:eastAsia="zh-CN"/>
              </w:rPr>
              <w:t>.js</w:t>
            </w:r>
            <w:r>
              <w:rPr>
                <w:lang w:eastAsia="zh-CN"/>
              </w:rPr>
              <w:t>), Swift, Objective-c</w:t>
            </w:r>
            <w:r w:rsidR="00643D6D">
              <w:rPr>
                <w:lang w:eastAsia="zh-CN"/>
              </w:rPr>
              <w:t xml:space="preserve">, </w:t>
            </w:r>
            <w:r w:rsidR="00F62F39">
              <w:rPr>
                <w:lang w:eastAsia="zh-CN"/>
              </w:rPr>
              <w:t>S</w:t>
            </w:r>
            <w:r w:rsidR="00643D6D">
              <w:rPr>
                <w:lang w:eastAsia="zh-CN"/>
              </w:rPr>
              <w:t>cala</w:t>
            </w:r>
          </w:p>
          <w:p w14:paraId="3EAED34F" w14:textId="53B06E0E" w:rsidR="00643D6D" w:rsidRDefault="00643D6D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Template Engine</w:t>
            </w:r>
            <w:r>
              <w:rPr>
                <w:lang w:eastAsia="zh-CN"/>
              </w:rPr>
              <w:t xml:space="preserve">: </w:t>
            </w:r>
            <w:proofErr w:type="spellStart"/>
            <w:r>
              <w:rPr>
                <w:lang w:eastAsia="zh-CN"/>
              </w:rPr>
              <w:t>Ejs</w:t>
            </w:r>
            <w:proofErr w:type="spellEnd"/>
            <w:r>
              <w:rPr>
                <w:lang w:eastAsia="zh-CN"/>
              </w:rPr>
              <w:t xml:space="preserve">, </w:t>
            </w:r>
            <w:r w:rsidR="00F62F39">
              <w:rPr>
                <w:lang w:eastAsia="zh-CN"/>
              </w:rPr>
              <w:t>Free marker</w:t>
            </w:r>
          </w:p>
          <w:p w14:paraId="74EECADE" w14:textId="1A69CC81" w:rsidR="003048A4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Other Framework</w:t>
            </w:r>
            <w:r>
              <w:rPr>
                <w:lang w:eastAsia="zh-CN"/>
              </w:rPr>
              <w:t>: Express,</w:t>
            </w:r>
            <w:r w:rsidR="00643D6D">
              <w:rPr>
                <w:lang w:eastAsia="zh-CN"/>
              </w:rPr>
              <w:t xml:space="preserve"> Vue.js</w:t>
            </w:r>
            <w:r w:rsidR="00643D6D">
              <w:rPr>
                <w:rFonts w:hint="eastAsia"/>
                <w:lang w:eastAsia="zh-CN"/>
              </w:rPr>
              <w:t>,</w:t>
            </w:r>
            <w:r w:rsidR="00643D6D">
              <w:rPr>
                <w:lang w:eastAsia="zh-CN"/>
              </w:rPr>
              <w:t xml:space="preserve"> Quasar (Based on Vue), Bootstrap, jQuery, </w:t>
            </w:r>
            <w:proofErr w:type="spellStart"/>
            <w:r w:rsidR="00F62F39">
              <w:rPr>
                <w:lang w:eastAsia="zh-CN"/>
              </w:rPr>
              <w:t>CodeMirror</w:t>
            </w:r>
            <w:proofErr w:type="spellEnd"/>
            <w:r w:rsidR="00F62F39">
              <w:rPr>
                <w:lang w:eastAsia="zh-CN"/>
              </w:rPr>
              <w:t>, Django</w:t>
            </w:r>
            <w:r w:rsidR="00935DC3">
              <w:rPr>
                <w:lang w:eastAsia="zh-CN"/>
              </w:rPr>
              <w:t>, d3.js, Echarts.js</w:t>
            </w:r>
          </w:p>
          <w:p w14:paraId="2A9EB438" w14:textId="04ABD8C3" w:rsidR="00F62F39" w:rsidRDefault="00F62F3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Database &amp; Middleware</w:t>
            </w:r>
            <w:r w:rsidR="00D85835">
              <w:rPr>
                <w:b/>
                <w:bCs/>
                <w:lang w:eastAsia="zh-CN"/>
              </w:rPr>
              <w:t xml:space="preserve"> &amp; Web Service</w:t>
            </w:r>
            <w:r w:rsidRPr="00F62F39">
              <w:rPr>
                <w:lang w:eastAsia="zh-CN"/>
              </w:rPr>
              <w:t>:</w:t>
            </w:r>
            <w:r>
              <w:rPr>
                <w:lang w:eastAsia="zh-CN"/>
              </w:rPr>
              <w:t xml:space="preserve"> MySQL, </w:t>
            </w:r>
            <w:proofErr w:type="spellStart"/>
            <w:r>
              <w:rPr>
                <w:lang w:eastAsia="zh-CN"/>
              </w:rPr>
              <w:t>Postgre</w:t>
            </w:r>
            <w:proofErr w:type="spellEnd"/>
            <w:r>
              <w:rPr>
                <w:lang w:eastAsia="zh-CN"/>
              </w:rPr>
              <w:t xml:space="preserve"> SQL, Oracle DB, </w:t>
            </w:r>
            <w:r>
              <w:rPr>
                <w:rFonts w:hint="eastAsia"/>
                <w:lang w:eastAsia="zh-CN"/>
              </w:rPr>
              <w:t>Ka</w:t>
            </w:r>
            <w:r>
              <w:rPr>
                <w:lang w:eastAsia="zh-CN"/>
              </w:rPr>
              <w:t xml:space="preserve">fka, </w:t>
            </w:r>
            <w:r w:rsidR="00D85835">
              <w:rPr>
                <w:lang w:eastAsia="zh-CN"/>
              </w:rPr>
              <w:t>Redis, Hadoop, HBase, Nginx, Tomcat, Docker</w:t>
            </w:r>
          </w:p>
          <w:p w14:paraId="02C6CCC1" w14:textId="3DE2F553" w:rsid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Flow Processing Engine</w:t>
            </w:r>
            <w:r w:rsidRPr="00D85835">
              <w:rPr>
                <w:lang w:eastAsia="zh-CN"/>
              </w:rPr>
              <w:t>:</w:t>
            </w:r>
            <w:r>
              <w:rPr>
                <w:lang w:eastAsia="zh-CN"/>
              </w:rPr>
              <w:t xml:space="preserve"> Spark, </w:t>
            </w:r>
            <w:proofErr w:type="spellStart"/>
            <w:r>
              <w:rPr>
                <w:lang w:eastAsia="zh-CN"/>
              </w:rPr>
              <w:t>Fllnk</w:t>
            </w:r>
            <w:proofErr w:type="spellEnd"/>
          </w:p>
          <w:p w14:paraId="3563CC01" w14:textId="5D245DA9" w:rsidR="003048A4" w:rsidRDefault="003048A4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Version Control:</w:t>
            </w:r>
            <w:r>
              <w:rPr>
                <w:lang w:eastAsia="zh-CN"/>
              </w:rPr>
              <w:t xml:space="preserve"> Git, </w:t>
            </w:r>
            <w:r w:rsidR="00643D6D">
              <w:rPr>
                <w:lang w:eastAsia="zh-CN"/>
              </w:rPr>
              <w:t>GitHub</w:t>
            </w:r>
            <w:r w:rsidR="00F62F39">
              <w:rPr>
                <w:lang w:eastAsia="zh-CN"/>
              </w:rPr>
              <w:t>.com</w:t>
            </w:r>
            <w:r>
              <w:rPr>
                <w:lang w:eastAsia="zh-CN"/>
              </w:rPr>
              <w:t>/Gitee</w:t>
            </w:r>
            <w:r w:rsidR="00F62F39">
              <w:rPr>
                <w:lang w:eastAsia="zh-CN"/>
              </w:rPr>
              <w:t>.com, Gitlab</w:t>
            </w:r>
          </w:p>
          <w:p w14:paraId="5CC1EE9E" w14:textId="1278DFB5" w:rsidR="003048A4" w:rsidRDefault="00643D6D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43D6D">
              <w:rPr>
                <w:b/>
                <w:bCs/>
                <w:lang w:eastAsia="zh-CN"/>
              </w:rPr>
              <w:t>Testing Tool</w:t>
            </w:r>
            <w:r w:rsidR="00D85835">
              <w:rPr>
                <w:b/>
                <w:bCs/>
                <w:lang w:eastAsia="zh-CN"/>
              </w:rPr>
              <w:t xml:space="preserve"> &amp; Tracker</w:t>
            </w:r>
            <w:r>
              <w:rPr>
                <w:b/>
                <w:bCs/>
                <w:lang w:eastAsia="zh-CN"/>
              </w:rPr>
              <w:t xml:space="preserve">: </w:t>
            </w:r>
            <w:r w:rsidRPr="00643D6D">
              <w:rPr>
                <w:lang w:eastAsia="zh-CN"/>
              </w:rPr>
              <w:t xml:space="preserve">JMeter Cluster, </w:t>
            </w:r>
            <w:r>
              <w:rPr>
                <w:lang w:eastAsia="zh-CN"/>
              </w:rPr>
              <w:t xml:space="preserve">Postman, Python Automation, Swagger UI, (TDD)Jasmine, </w:t>
            </w:r>
            <w:r w:rsidR="00D85835">
              <w:rPr>
                <w:lang w:eastAsia="zh-CN"/>
              </w:rPr>
              <w:t xml:space="preserve">Jira, </w:t>
            </w:r>
            <w:r w:rsidR="00D85835">
              <w:rPr>
                <w:rFonts w:hint="eastAsia"/>
                <w:lang w:eastAsia="zh-CN"/>
              </w:rPr>
              <w:t>禅道</w:t>
            </w:r>
          </w:p>
          <w:p w14:paraId="69716090" w14:textId="29CD11A0" w:rsidR="00F62F39" w:rsidRPr="00F62F39" w:rsidRDefault="00F62F3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Cloud</w:t>
            </w:r>
            <w:r>
              <w:rPr>
                <w:b/>
                <w:bCs/>
                <w:lang w:eastAsia="zh-CN"/>
              </w:rPr>
              <w:t xml:space="preserve"> Platform: </w:t>
            </w:r>
            <w:r w:rsidRPr="00F62F39">
              <w:rPr>
                <w:lang w:eastAsia="zh-CN"/>
              </w:rPr>
              <w:t>Google Cloud, Huawei Cloud, Ali Cloud. Azure</w:t>
            </w:r>
            <w:r>
              <w:rPr>
                <w:lang w:eastAsia="zh-CN"/>
              </w:rPr>
              <w:t>, AWS</w:t>
            </w:r>
          </w:p>
          <w:p w14:paraId="0F0689C3" w14:textId="3FEA5650" w:rsidR="00F62F39" w:rsidRPr="00643D6D" w:rsidRDefault="00F62F3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F62F39">
              <w:rPr>
                <w:b/>
                <w:bCs/>
                <w:lang w:eastAsia="zh-CN"/>
              </w:rPr>
              <w:t>Cloud Product</w:t>
            </w:r>
            <w:r>
              <w:rPr>
                <w:lang w:eastAsia="zh-CN"/>
              </w:rPr>
              <w:t xml:space="preserve">: Windows/Linux VM, Google </w:t>
            </w:r>
            <w:proofErr w:type="spellStart"/>
            <w:r>
              <w:rPr>
                <w:lang w:eastAsia="zh-CN"/>
              </w:rPr>
              <w:t>Big</w:t>
            </w:r>
            <w:r w:rsidR="00D85835">
              <w:rPr>
                <w:lang w:eastAsia="zh-CN"/>
              </w:rPr>
              <w:t>Query</w:t>
            </w:r>
            <w:proofErr w:type="spellEnd"/>
            <w:r w:rsidR="00D85835">
              <w:rPr>
                <w:lang w:eastAsia="zh-CN"/>
              </w:rPr>
              <w:t>, K8s, Huawei Cloud Load Balance, Huawei Redis Product</w:t>
            </w:r>
          </w:p>
          <w:p w14:paraId="7699A506" w14:textId="77777777" w:rsidR="00A10F3B" w:rsidRDefault="00A10F3B" w:rsidP="00A10F3B">
            <w:pPr>
              <w:rPr>
                <w:b/>
                <w:bCs/>
                <w:lang w:eastAsia="zh-CN"/>
              </w:rPr>
            </w:pPr>
          </w:p>
          <w:p w14:paraId="04FE3776" w14:textId="3A29CAF8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Product</w:t>
            </w:r>
            <w:r w:rsidR="00D85835">
              <w:rPr>
                <w:b/>
                <w:bCs/>
                <w:lang w:eastAsia="zh-CN"/>
              </w:rPr>
              <w:t xml:space="preserve"> &amp; Prototype</w:t>
            </w:r>
          </w:p>
          <w:p w14:paraId="705C71D8" w14:textId="600E81E9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Axure 8 Plus</w:t>
            </w:r>
          </w:p>
          <w:p w14:paraId="279AA023" w14:textId="66131A40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Microsoft Visio</w:t>
            </w:r>
          </w:p>
          <w:p w14:paraId="05E2FFDE" w14:textId="0494E344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proofErr w:type="spellStart"/>
            <w:r>
              <w:rPr>
                <w:lang w:eastAsia="zh-CN"/>
              </w:rPr>
              <w:t>XMind</w:t>
            </w:r>
            <w:proofErr w:type="spellEnd"/>
          </w:p>
          <w:p w14:paraId="5EDF527C" w14:textId="33C59356" w:rsidR="00D85835" w:rsidRP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 xml:space="preserve">Google </w:t>
            </w:r>
            <w:r w:rsidR="0062426F">
              <w:rPr>
                <w:lang w:eastAsia="zh-CN"/>
              </w:rPr>
              <w:t>Diagram</w:t>
            </w:r>
          </w:p>
          <w:p w14:paraId="7DD0AF73" w14:textId="77777777" w:rsidR="00D85835" w:rsidRDefault="00D85835" w:rsidP="00A10F3B">
            <w:pPr>
              <w:rPr>
                <w:b/>
                <w:bCs/>
                <w:lang w:eastAsia="zh-CN"/>
              </w:rPr>
            </w:pPr>
          </w:p>
          <w:p w14:paraId="01F67D5D" w14:textId="45821D86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Tracking Tech &amp; Analytics</w:t>
            </w:r>
            <w:r w:rsidR="00D85835">
              <w:rPr>
                <w:b/>
                <w:bCs/>
                <w:lang w:eastAsia="zh-CN"/>
              </w:rPr>
              <w:t xml:space="preserve"> &amp; Marketing Tools</w:t>
            </w:r>
          </w:p>
          <w:p w14:paraId="2A272DC5" w14:textId="1C139BC0" w:rsidR="00D85835" w:rsidRDefault="00D8583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Adobe Marketing Cloud: </w:t>
            </w:r>
            <w:r w:rsidRPr="00D85835">
              <w:rPr>
                <w:lang w:eastAsia="zh-CN"/>
              </w:rPr>
              <w:t>Analytic, Target</w:t>
            </w:r>
            <w:r>
              <w:rPr>
                <w:lang w:eastAsia="zh-CN"/>
              </w:rPr>
              <w:t xml:space="preserve">, </w:t>
            </w:r>
            <w:r w:rsidR="0062426F">
              <w:rPr>
                <w:lang w:eastAsia="zh-CN"/>
              </w:rPr>
              <w:t>Audience Management, Launch (DTM), Mobile Tracking</w:t>
            </w:r>
          </w:p>
          <w:p w14:paraId="112B0587" w14:textId="7BC11DEC" w:rsid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Google Analytics 360: </w:t>
            </w:r>
            <w:r>
              <w:rPr>
                <w:lang w:eastAsia="zh-CN"/>
              </w:rPr>
              <w:t xml:space="preserve">Analytics, </w:t>
            </w:r>
            <w:r>
              <w:rPr>
                <w:rFonts w:hint="eastAsia"/>
                <w:lang w:eastAsia="zh-CN"/>
              </w:rPr>
              <w:t>Audience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Manager,</w:t>
            </w:r>
            <w:r>
              <w:rPr>
                <w:lang w:eastAsia="zh-CN"/>
              </w:rPr>
              <w:t xml:space="preserve"> GTM, Google Optimize, Firebase for Mobile Tracking</w:t>
            </w:r>
          </w:p>
          <w:p w14:paraId="3AA5D3AE" w14:textId="3C5BAA0A" w:rsid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A/B Test:</w:t>
            </w:r>
            <w:r>
              <w:rPr>
                <w:lang w:eastAsia="zh-CN"/>
              </w:rPr>
              <w:t xml:space="preserve"> Optimizely, Adobe Target, Google Optimize,</w:t>
            </w:r>
          </w:p>
          <w:p w14:paraId="23970C6A" w14:textId="299033B1" w:rsidR="0062426F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ascii="Apple Color Emoji" w:hAnsi="Apple Color Emoji" w:cs="Apple Color Emoji" w:hint="eastAsia"/>
                <w:b/>
                <w:bCs/>
                <w:lang w:eastAsia="zh-CN"/>
              </w:rPr>
              <w:t>⭐️⭐️⭐️</w:t>
            </w:r>
            <w:r w:rsidR="0062426F">
              <w:rPr>
                <w:rFonts w:hint="eastAsia"/>
                <w:b/>
                <w:bCs/>
                <w:lang w:eastAsia="zh-CN"/>
              </w:rPr>
              <w:t>I</w:t>
            </w:r>
            <w:r w:rsidR="0062426F">
              <w:rPr>
                <w:b/>
                <w:bCs/>
                <w:lang w:eastAsia="zh-CN"/>
              </w:rPr>
              <w:t>mpact Cloud:</w:t>
            </w:r>
            <w:r w:rsidR="0062426F">
              <w:rPr>
                <w:lang w:eastAsia="zh-CN"/>
              </w:rPr>
              <w:t xml:space="preserve"> Partnership Cloud, Activate (Internet Pop Star Marketing)</w:t>
            </w:r>
          </w:p>
          <w:p w14:paraId="60C1CC34" w14:textId="6EFFC462" w:rsid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DMP:</w:t>
            </w:r>
            <w:r>
              <w:rPr>
                <w:lang w:eastAsia="zh-CN"/>
              </w:rPr>
              <w:t xml:space="preserve"> Adobe Audience Management, Google Audience Manager, Oracle </w:t>
            </w:r>
            <w:proofErr w:type="spellStart"/>
            <w:r>
              <w:rPr>
                <w:lang w:eastAsia="zh-CN"/>
              </w:rPr>
              <w:t>Bluekai</w:t>
            </w:r>
            <w:proofErr w:type="spellEnd"/>
            <w:r>
              <w:rPr>
                <w:lang w:eastAsia="zh-CN"/>
              </w:rPr>
              <w:t xml:space="preserve"> (Core Tag)</w:t>
            </w:r>
          </w:p>
          <w:p w14:paraId="651DCBE6" w14:textId="23CC9E2A" w:rsidR="0062426F" w:rsidRPr="00D85835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b/>
                <w:bCs/>
                <w:lang w:eastAsia="zh-CN"/>
              </w:rPr>
              <w:t>Other:</w:t>
            </w:r>
            <w:r>
              <w:rPr>
                <w:lang w:eastAsia="zh-CN"/>
              </w:rPr>
              <w:t xml:space="preserve"> Shopify / Branch</w:t>
            </w:r>
          </w:p>
          <w:p w14:paraId="2F47D829" w14:textId="77777777" w:rsidR="00D85835" w:rsidRPr="00D85835" w:rsidRDefault="00D85835" w:rsidP="00D85835">
            <w:pPr>
              <w:rPr>
                <w:b/>
                <w:bCs/>
                <w:lang w:eastAsia="zh-CN"/>
              </w:rPr>
            </w:pPr>
          </w:p>
          <w:p w14:paraId="06055E55" w14:textId="3DB221E9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Project </w:t>
            </w:r>
            <w:r w:rsidR="003048A4">
              <w:rPr>
                <w:b/>
                <w:bCs/>
                <w:lang w:eastAsia="zh-CN"/>
              </w:rPr>
              <w:t>Management</w:t>
            </w:r>
          </w:p>
          <w:p w14:paraId="75CBAF0C" w14:textId="0A29A023" w:rsidR="0062426F" w:rsidRP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Gantt</w:t>
            </w:r>
            <w:r w:rsidR="006F1E9C">
              <w:rPr>
                <w:lang w:eastAsia="zh-CN"/>
              </w:rPr>
              <w:t xml:space="preserve"> Project</w:t>
            </w:r>
          </w:p>
          <w:p w14:paraId="4E3274D5" w14:textId="7DA9FC99" w:rsidR="0062426F" w:rsidRPr="0062426F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Agile Management &amp; Continuous Delivery</w:t>
            </w:r>
          </w:p>
          <w:p w14:paraId="7D4C8386" w14:textId="4A73DAD9" w:rsidR="0062426F" w:rsidRPr="006F1E9C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Budget Management &amp; Pricing</w:t>
            </w:r>
            <w:r w:rsidR="006F1E9C">
              <w:rPr>
                <w:lang w:eastAsia="zh-CN"/>
              </w:rPr>
              <w:t>, Workload</w:t>
            </w:r>
            <w:r>
              <w:rPr>
                <w:lang w:eastAsia="zh-CN"/>
              </w:rPr>
              <w:t xml:space="preserve"> Calculation</w:t>
            </w:r>
          </w:p>
          <w:p w14:paraId="0DD26FFE" w14:textId="77777777" w:rsidR="006F1E9C" w:rsidRPr="0062426F" w:rsidRDefault="006F1E9C" w:rsidP="006F1E9C">
            <w:pPr>
              <w:pStyle w:val="ListParagraph"/>
              <w:rPr>
                <w:b/>
                <w:bCs/>
                <w:lang w:eastAsia="zh-CN"/>
              </w:rPr>
            </w:pPr>
          </w:p>
          <w:p w14:paraId="4E9242FE" w14:textId="5C20D93F" w:rsidR="003424B5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Working Tactics</w:t>
            </w:r>
          </w:p>
          <w:p w14:paraId="46E71BDC" w14:textId="3A7E42CC" w:rsidR="006F1E9C" w:rsidRPr="006F1E9C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Multiple Task</w:t>
            </w:r>
          </w:p>
          <w:p w14:paraId="0CEAAD22" w14:textId="22A8F5B6" w:rsidR="0062426F" w:rsidRPr="006F1E9C" w:rsidRDefault="0062426F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lastRenderedPageBreak/>
              <w:t>Resource Allocation, Project Plan, Cross Team Collaboration</w:t>
            </w:r>
          </w:p>
          <w:p w14:paraId="5BC0E14B" w14:textId="67A0D0FE" w:rsidR="006F1E9C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Self-starter, Self-Disciplined</w:t>
            </w:r>
          </w:p>
          <w:p w14:paraId="076FE48A" w14:textId="733B30F5" w:rsidR="006F1E9C" w:rsidRPr="003424B5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Critical thinking &amp; Comprehensive Thinking &amp; Strategic Thinking, Think as a marketer, a brand owner, a team forerunner</w:t>
            </w:r>
          </w:p>
          <w:p w14:paraId="40D2167F" w14:textId="6DB6DBBD" w:rsidR="003424B5" w:rsidRPr="006F1E9C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Pre</w:t>
            </w:r>
            <w:r>
              <w:rPr>
                <w:lang w:eastAsia="zh-CN"/>
              </w:rPr>
              <w:t xml:space="preserve">senter &amp; Analytical Thinker &amp; </w:t>
            </w:r>
            <w:proofErr w:type="gramStart"/>
            <w:r>
              <w:rPr>
                <w:lang w:eastAsia="zh-CN"/>
              </w:rPr>
              <w:t>Story Teller</w:t>
            </w:r>
            <w:proofErr w:type="gramEnd"/>
            <w:r>
              <w:rPr>
                <w:lang w:eastAsia="zh-CN"/>
              </w:rPr>
              <w:t>.</w:t>
            </w:r>
          </w:p>
          <w:p w14:paraId="0C90573C" w14:textId="77777777" w:rsidR="006F1E9C" w:rsidRPr="006F1E9C" w:rsidRDefault="006F1E9C" w:rsidP="006F1E9C">
            <w:pPr>
              <w:pStyle w:val="ListParagraph"/>
              <w:rPr>
                <w:b/>
                <w:bCs/>
                <w:lang w:eastAsia="zh-CN"/>
              </w:rPr>
            </w:pPr>
          </w:p>
          <w:p w14:paraId="1E7C1031" w14:textId="7348D88F" w:rsidR="00A10F3B" w:rsidRDefault="00A10F3B" w:rsidP="00A10F3B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Team &amp; People</w:t>
            </w:r>
          </w:p>
          <w:p w14:paraId="07D729CB" w14:textId="77777777" w:rsidR="00A10F3B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Career Advisor</w:t>
            </w:r>
          </w:p>
          <w:p w14:paraId="4B1E9DC4" w14:textId="5CB546F7" w:rsidR="006F1E9C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Emotion and Feeling Mastery</w:t>
            </w:r>
          </w:p>
          <w:p w14:paraId="0FA93A46" w14:textId="27E88C9B" w:rsidR="006F1E9C" w:rsidRP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eastAsia="zh-CN"/>
              </w:rPr>
            </w:pPr>
            <w:r>
              <w:rPr>
                <w:lang w:eastAsia="zh-CN"/>
              </w:rPr>
              <w:t>Work Enablement &amp; Team Motivation &amp; Idea Lighting</w:t>
            </w:r>
          </w:p>
          <w:p w14:paraId="46A93052" w14:textId="77777777" w:rsidR="006F1E9C" w:rsidRDefault="006F1E9C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F1E9C">
              <w:rPr>
                <w:rFonts w:hint="eastAsia"/>
                <w:lang w:eastAsia="zh-CN"/>
              </w:rPr>
              <w:t>L</w:t>
            </w:r>
            <w:r w:rsidRPr="006F1E9C">
              <w:rPr>
                <w:lang w:eastAsia="zh-CN"/>
              </w:rPr>
              <w:t xml:space="preserve">istener </w:t>
            </w:r>
            <w:r>
              <w:rPr>
                <w:lang w:eastAsia="zh-CN"/>
              </w:rPr>
              <w:t>&amp; Thinker &amp; Communicator</w:t>
            </w:r>
          </w:p>
          <w:p w14:paraId="178D8268" w14:textId="77777777" w:rsidR="00780E15" w:rsidRDefault="00780E15" w:rsidP="00780E15">
            <w:pPr>
              <w:rPr>
                <w:lang w:eastAsia="zh-CN"/>
              </w:rPr>
            </w:pPr>
          </w:p>
          <w:p w14:paraId="1D174357" w14:textId="77777777" w:rsidR="00780E15" w:rsidRDefault="00780E15" w:rsidP="00780E15">
            <w:pPr>
              <w:rPr>
                <w:lang w:eastAsia="zh-CN"/>
              </w:rPr>
            </w:pPr>
          </w:p>
          <w:p w14:paraId="47A7EA7D" w14:textId="77777777" w:rsidR="00780E15" w:rsidRDefault="00780E15" w:rsidP="00780E15">
            <w:pPr>
              <w:rPr>
                <w:lang w:eastAsia="zh-CN"/>
              </w:rPr>
            </w:pPr>
          </w:p>
          <w:p w14:paraId="1D1477EE" w14:textId="3284A5C7" w:rsidR="00780E15" w:rsidRDefault="00780E15" w:rsidP="00780E15">
            <w:pPr>
              <w:pStyle w:val="Heading2"/>
              <w:rPr>
                <w:rFonts w:asciiTheme="minorHAnsi" w:eastAsiaTheme="minorEastAsia" w:hAnsiTheme="minorHAnsi" w:cstheme="minorBidi"/>
                <w:sz w:val="18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ertifications</w:t>
            </w:r>
          </w:p>
          <w:p w14:paraId="0E8D89C1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Adobe Certified </w:t>
            </w:r>
            <w:proofErr w:type="spellStart"/>
            <w:r w:rsidRPr="00780E15">
              <w:rPr>
                <w:lang w:eastAsia="zh-CN"/>
              </w:rPr>
              <w:t>SiteCatalyst</w:t>
            </w:r>
            <w:proofErr w:type="spellEnd"/>
            <w:r w:rsidRPr="00780E15">
              <w:rPr>
                <w:lang w:eastAsia="zh-CN"/>
              </w:rPr>
              <w:t xml:space="preserve"> Processing Rules Test </w:t>
            </w:r>
          </w:p>
          <w:p w14:paraId="492D4603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Certification Date: Apr 2017 – Present </w:t>
            </w:r>
          </w:p>
          <w:p w14:paraId="00FD6B5D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License: ADB402182 </w:t>
            </w:r>
          </w:p>
          <w:p w14:paraId="1D75046D" w14:textId="77777777" w:rsidR="00780E15" w:rsidRDefault="00780E15" w:rsidP="00780E15">
            <w:pPr>
              <w:rPr>
                <w:lang w:eastAsia="zh-CN"/>
              </w:rPr>
            </w:pPr>
          </w:p>
          <w:p w14:paraId="4D71BA87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Google Analytics </w:t>
            </w:r>
          </w:p>
          <w:p w14:paraId="48ACF6A2" w14:textId="5129D8DF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Certification Date: Sep 2016 – Present </w:t>
            </w:r>
          </w:p>
          <w:p w14:paraId="46B96378" w14:textId="77777777" w:rsidR="00780E15" w:rsidRDefault="00780E15" w:rsidP="00780E15">
            <w:pPr>
              <w:rPr>
                <w:lang w:eastAsia="zh-CN"/>
              </w:rPr>
            </w:pPr>
          </w:p>
          <w:p w14:paraId="6AADF36D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Cisco Certified Network Professional</w:t>
            </w:r>
          </w:p>
          <w:p w14:paraId="0821C8BB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Certification Date: Oct 2014 – Present</w:t>
            </w:r>
          </w:p>
          <w:p w14:paraId="0DA600AD" w14:textId="77777777" w:rsidR="00780E15" w:rsidRDefault="00780E15" w:rsidP="00780E15">
            <w:pPr>
              <w:rPr>
                <w:lang w:eastAsia="zh-CN"/>
              </w:rPr>
            </w:pPr>
          </w:p>
          <w:p w14:paraId="6AC1C31E" w14:textId="1FFEB46A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CCIE</w:t>
            </w:r>
            <w:r>
              <w:rPr>
                <w:lang w:eastAsia="zh-CN"/>
              </w:rPr>
              <w:t xml:space="preserve"> R&amp;S</w:t>
            </w:r>
          </w:p>
          <w:p w14:paraId="4EC4E70F" w14:textId="1C224BC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Certification Date: Mar 2015 – Mar 2017 License: #47820 </w:t>
            </w:r>
          </w:p>
          <w:p w14:paraId="3FCFC123" w14:textId="77777777" w:rsidR="00780E15" w:rsidRDefault="00780E15" w:rsidP="00780E15">
            <w:pPr>
              <w:rPr>
                <w:lang w:eastAsia="zh-CN"/>
              </w:rPr>
            </w:pPr>
          </w:p>
          <w:p w14:paraId="2B32ABF5" w14:textId="77777777" w:rsid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 xml:space="preserve">CET-6: 533 </w:t>
            </w:r>
          </w:p>
          <w:p w14:paraId="5AF8E196" w14:textId="095C0B85" w:rsidR="00780E15" w:rsidRPr="00780E15" w:rsidRDefault="00780E15" w:rsidP="00780E15">
            <w:pPr>
              <w:rPr>
                <w:lang w:eastAsia="zh-CN"/>
              </w:rPr>
            </w:pPr>
            <w:r w:rsidRPr="00780E15">
              <w:rPr>
                <w:lang w:eastAsia="zh-CN"/>
              </w:rPr>
              <w:t>CET-4: 574</w:t>
            </w:r>
          </w:p>
          <w:p w14:paraId="3EBB4CF8" w14:textId="77777777" w:rsidR="00780E15" w:rsidRDefault="00780E15" w:rsidP="00780E15">
            <w:pPr>
              <w:rPr>
                <w:lang w:eastAsia="zh-CN"/>
              </w:rPr>
            </w:pPr>
          </w:p>
          <w:p w14:paraId="01CED601" w14:textId="03C3A657" w:rsidR="00780E15" w:rsidRDefault="00780E15" w:rsidP="00780E15">
            <w:pPr>
              <w:pStyle w:val="Heading2"/>
              <w:rPr>
                <w:rFonts w:asciiTheme="minorHAnsi" w:eastAsiaTheme="minorEastAsia" w:hAnsiTheme="minorHAnsi" w:cstheme="minorBidi"/>
                <w:sz w:val="18"/>
                <w:szCs w:val="22"/>
                <w:lang w:eastAsia="zh-CN"/>
              </w:rPr>
            </w:pPr>
            <w:r>
              <w:rPr>
                <w:lang w:eastAsia="zh-CN"/>
              </w:rPr>
              <w:t>Accounts &amp; Projects</w:t>
            </w:r>
          </w:p>
          <w:p w14:paraId="07F25C51" w14:textId="74C2B7A8" w:rsidR="00780E15" w:rsidRDefault="00780E15" w:rsidP="00780E15">
            <w:pPr>
              <w:pStyle w:val="Heading3"/>
              <w:rPr>
                <w:lang w:eastAsia="zh-CN"/>
              </w:rPr>
            </w:pPr>
            <w:r>
              <w:rPr>
                <w:lang w:eastAsia="zh-CN"/>
              </w:rPr>
              <w:t>Software &amp; System &amp; data Application</w:t>
            </w:r>
          </w:p>
          <w:p w14:paraId="2DB9962A" w14:textId="6EF033B7" w:rsidR="0066097D" w:rsidRPr="00B43763" w:rsidRDefault="0066097D" w:rsidP="0066097D">
            <w:pPr>
              <w:pStyle w:val="Heading4"/>
            </w:pPr>
            <w:r w:rsidRPr="00B43763">
              <w:t>Data Cloud – Recommendation Engine (Personal Open-Source Project on gitee.com)</w:t>
            </w:r>
          </w:p>
          <w:p w14:paraId="43C2A532" w14:textId="21CF9E21" w:rsidR="0066097D" w:rsidRPr="0066097D" w:rsidRDefault="0066097D" w:rsidP="006609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</w:t>
            </w:r>
            <w:r>
              <w:rPr>
                <w:lang w:eastAsia="zh-CN"/>
              </w:rPr>
              <w:t>ation :</w:t>
            </w:r>
            <w:r w:rsidRPr="0066097D">
              <w:rPr>
                <w:lang w:eastAsia="zh-CN"/>
              </w:rPr>
              <w:t>202</w:t>
            </w:r>
            <w:r>
              <w:rPr>
                <w:lang w:eastAsia="zh-CN"/>
              </w:rPr>
              <w:t xml:space="preserve">0 </w:t>
            </w:r>
            <w:r w:rsidRPr="0066097D">
              <w:rPr>
                <w:lang w:eastAsia="zh-CN"/>
              </w:rPr>
              <w:t>- now</w:t>
            </w:r>
          </w:p>
          <w:p w14:paraId="1D484423" w14:textId="09F7D892" w:rsidR="0066097D" w:rsidRPr="0066097D" w:rsidRDefault="0066097D" w:rsidP="0066097D">
            <w:pPr>
              <w:rPr>
                <w:lang w:eastAsia="zh-CN"/>
              </w:rPr>
            </w:pPr>
            <w:r>
              <w:rPr>
                <w:lang w:eastAsia="zh-CN"/>
              </w:rPr>
              <w:t>Contents</w:t>
            </w:r>
          </w:p>
          <w:p w14:paraId="786AA570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D</w:t>
            </w:r>
            <w:r w:rsidRPr="0066097D">
              <w:rPr>
                <w:lang w:eastAsia="zh-CN"/>
              </w:rPr>
              <w:t xml:space="preserve">eveloping a big data cloud platform to meet </w:t>
            </w:r>
            <w:r w:rsidRPr="0066097D">
              <w:rPr>
                <w:rFonts w:hint="eastAsia"/>
                <w:lang w:eastAsia="zh-CN"/>
              </w:rPr>
              <w:t>gr</w:t>
            </w:r>
            <w:r w:rsidRPr="0066097D">
              <w:rPr>
                <w:lang w:eastAsia="zh-CN"/>
              </w:rPr>
              <w:t>owing requirements of real-time or low latency computing and optimized data insight and data application.</w:t>
            </w:r>
          </w:p>
          <w:p w14:paraId="2E59B8C4" w14:textId="3237A498" w:rsidR="0066097D" w:rsidRPr="0066097D" w:rsidRDefault="0066097D" w:rsidP="0066097D">
            <w:pPr>
              <w:rPr>
                <w:lang w:eastAsia="zh-CN"/>
              </w:rPr>
            </w:pPr>
            <w:r>
              <w:rPr>
                <w:lang w:eastAsia="zh-CN"/>
              </w:rPr>
              <w:t>Design</w:t>
            </w:r>
            <w:r w:rsidRPr="0066097D">
              <w:rPr>
                <w:rFonts w:hint="eastAsia"/>
                <w:lang w:eastAsia="zh-CN"/>
              </w:rPr>
              <w:t>:</w:t>
            </w:r>
          </w:p>
          <w:p w14:paraId="43121371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T</w:t>
            </w:r>
            <w:r w:rsidRPr="0066097D">
              <w:rPr>
                <w:lang w:eastAsia="zh-CN"/>
              </w:rPr>
              <w:t>his system designed have these features as below:</w:t>
            </w:r>
          </w:p>
          <w:p w14:paraId="2780A088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Millisecond-level response</w:t>
            </w:r>
          </w:p>
          <w:p w14:paraId="0C9B4A04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Visit lifecycle based real-time computing</w:t>
            </w:r>
          </w:p>
          <w:p w14:paraId="3C732F4E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High concurrency, high tolerance</w:t>
            </w:r>
          </w:p>
          <w:p w14:paraId="29EA917D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TB-level Data Storage</w:t>
            </w:r>
          </w:p>
          <w:p w14:paraId="26DC2D32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Customized Online Modelling Engine Base on TensorFlow</w:t>
            </w:r>
          </w:p>
          <w:p w14:paraId="67BEA743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Real time computing allow</w:t>
            </w:r>
            <w:r w:rsidRPr="0066097D">
              <w:rPr>
                <w:lang w:eastAsia="zh-CN"/>
              </w:rPr>
              <w:t>s</w:t>
            </w:r>
            <w:r w:rsidRPr="0066097D">
              <w:rPr>
                <w:rFonts w:hint="eastAsia"/>
                <w:lang w:eastAsia="zh-CN"/>
              </w:rPr>
              <w:t xml:space="preserve"> some computing latency. But responding data to user should be fast as possible. </w:t>
            </w:r>
          </w:p>
          <w:p w14:paraId="182395DA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Usually within 15s after a user action a time, a result should be calculated out and presented to user when a user does something next time.</w:t>
            </w:r>
          </w:p>
          <w:p w14:paraId="28387DE0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lang w:eastAsia="zh-CN"/>
              </w:rPr>
              <w:t xml:space="preserve">Large </w:t>
            </w:r>
            <w:r w:rsidRPr="0066097D">
              <w:rPr>
                <w:rFonts w:hint="eastAsia"/>
                <w:lang w:eastAsia="zh-CN"/>
              </w:rPr>
              <w:t>scalable</w:t>
            </w:r>
            <w:r w:rsidRPr="0066097D">
              <w:rPr>
                <w:lang w:eastAsia="zh-CN"/>
              </w:rPr>
              <w:t xml:space="preserve">, sub system separately and smoothly running </w:t>
            </w:r>
            <w:r w:rsidRPr="0066097D">
              <w:rPr>
                <w:rFonts w:hint="eastAsia"/>
                <w:lang w:eastAsia="zh-CN"/>
              </w:rPr>
              <w:t xml:space="preserve"> </w:t>
            </w:r>
          </w:p>
          <w:p w14:paraId="1A41BE43" w14:textId="77777777" w:rsidR="0066097D" w:rsidRPr="0066097D" w:rsidRDefault="0066097D" w:rsidP="006609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L</w:t>
            </w:r>
            <w:r w:rsidRPr="0066097D">
              <w:rPr>
                <w:lang w:eastAsia="zh-CN"/>
              </w:rPr>
              <w:t>ong term big data BI service</w:t>
            </w:r>
          </w:p>
          <w:p w14:paraId="72E06B69" w14:textId="77777777" w:rsidR="0066097D" w:rsidRDefault="0066097D" w:rsidP="0066097D">
            <w:pPr>
              <w:ind w:left="360"/>
              <w:rPr>
                <w:lang w:eastAsia="zh-CN"/>
              </w:rPr>
            </w:pPr>
            <w:r w:rsidRPr="0066097D">
              <w:rPr>
                <w:rFonts w:hint="eastAsia"/>
                <w:lang w:eastAsia="zh-CN"/>
              </w:rPr>
              <w:t>M</w:t>
            </w:r>
            <w:r w:rsidRPr="0066097D">
              <w:rPr>
                <w:lang w:eastAsia="zh-CN"/>
              </w:rPr>
              <w:t>odule</w:t>
            </w:r>
            <w:r w:rsidRPr="0066097D">
              <w:rPr>
                <w:rFonts w:hint="eastAsia"/>
                <w:lang w:eastAsia="zh-CN"/>
              </w:rPr>
              <w:t xml:space="preserve"> code</w:t>
            </w:r>
            <w:r w:rsidRPr="0066097D">
              <w:rPr>
                <w:lang w:eastAsia="zh-CN"/>
              </w:rPr>
              <w:t xml:space="preserve"> has been uploaded to </w:t>
            </w:r>
            <w:hyperlink r:id="rId13" w:history="1">
              <w:r w:rsidRPr="0066097D">
                <w:rPr>
                  <w:lang w:eastAsia="zh-CN"/>
                </w:rPr>
                <w:t>https://gitee.com/david-jackson-luther-king/data-cloud</w:t>
              </w:r>
            </w:hyperlink>
            <w:r>
              <w:rPr>
                <w:lang w:eastAsia="zh-CN"/>
              </w:rPr>
              <w:t>.</w:t>
            </w:r>
          </w:p>
          <w:p w14:paraId="3EA29518" w14:textId="587746B5" w:rsidR="0066097D" w:rsidRPr="0066097D" w:rsidRDefault="0066097D" w:rsidP="0066097D">
            <w:pPr>
              <w:ind w:left="360"/>
              <w:rPr>
                <w:lang w:eastAsia="zh-CN"/>
              </w:rPr>
            </w:pPr>
            <w:r w:rsidRPr="0066097D">
              <w:rPr>
                <w:lang w:eastAsia="zh-CN"/>
              </w:rPr>
              <w:t xml:space="preserve">Code will be continuously </w:t>
            </w:r>
            <w:r w:rsidRPr="0066097D">
              <w:rPr>
                <w:rFonts w:hint="eastAsia"/>
                <w:lang w:eastAsia="zh-CN"/>
              </w:rPr>
              <w:t>iter</w:t>
            </w:r>
            <w:r w:rsidRPr="0066097D">
              <w:rPr>
                <w:lang w:eastAsia="zh-CN"/>
              </w:rPr>
              <w:t>atively developed soon</w:t>
            </w:r>
            <w:r w:rsidRPr="0066097D">
              <w:rPr>
                <w:rFonts w:hint="eastAsia"/>
                <w:lang w:eastAsia="zh-CN"/>
              </w:rPr>
              <w:t>.</w:t>
            </w:r>
          </w:p>
          <w:p w14:paraId="6D0C9367" w14:textId="167FBB80" w:rsidR="0066097D" w:rsidRDefault="0066097D" w:rsidP="0066097D">
            <w:pPr>
              <w:rPr>
                <w:lang w:eastAsia="zh-CN"/>
              </w:rPr>
            </w:pPr>
          </w:p>
          <w:p w14:paraId="3D48D253" w14:textId="77777777" w:rsidR="0066097D" w:rsidRPr="0066097D" w:rsidRDefault="0066097D" w:rsidP="0066097D">
            <w:pPr>
              <w:rPr>
                <w:lang w:eastAsia="zh-CN"/>
              </w:rPr>
            </w:pPr>
          </w:p>
          <w:p w14:paraId="731D16DD" w14:textId="77777777" w:rsidR="00CC39F9" w:rsidRDefault="00CC39F9" w:rsidP="00CC39F9">
            <w:pPr>
              <w:pStyle w:val="Heading4"/>
              <w:rPr>
                <w:sz w:val="24"/>
                <w:szCs w:val="24"/>
              </w:rPr>
            </w:pPr>
            <w:r>
              <w:t>Office System/Purchase System/Human Resource System/ KPI System</w:t>
            </w:r>
          </w:p>
          <w:p w14:paraId="353DC7F3" w14:textId="77777777" w:rsidR="00CC39F9" w:rsidRDefault="00CC39F9" w:rsidP="00CC39F9">
            <w:pPr>
              <w:rPr>
                <w:lang w:eastAsia="zh-CN"/>
              </w:rPr>
            </w:pPr>
            <w:r>
              <w:rPr>
                <w:lang w:eastAsia="zh-CN"/>
              </w:rPr>
              <w:t>Duration: 2020.9 – 2020.11</w:t>
            </w:r>
          </w:p>
          <w:p w14:paraId="1E2C8D3C" w14:textId="78ED111A" w:rsidR="00CC39F9" w:rsidRDefault="00CC39F9" w:rsidP="00CC39F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Account: Nanchang </w:t>
            </w:r>
            <w:r>
              <w:rPr>
                <w:rFonts w:hint="eastAsia"/>
                <w:lang w:eastAsia="zh-CN"/>
              </w:rPr>
              <w:t>Mi</w:t>
            </w:r>
            <w:r>
              <w:rPr>
                <w:lang w:eastAsia="zh-CN"/>
              </w:rPr>
              <w:t>litary Academy</w:t>
            </w:r>
          </w:p>
          <w:p w14:paraId="39B61B57" w14:textId="40CF7850" w:rsidR="00CC39F9" w:rsidRDefault="00CC39F9" w:rsidP="00CC39F9">
            <w:pPr>
              <w:rPr>
                <w:lang w:eastAsia="zh-CN"/>
              </w:rPr>
            </w:pPr>
            <w:r>
              <w:rPr>
                <w:lang w:eastAsia="zh-CN"/>
              </w:rPr>
              <w:t>Contents</w:t>
            </w:r>
            <w:r w:rsidR="003424B5">
              <w:rPr>
                <w:lang w:eastAsia="zh-CN"/>
              </w:rPr>
              <w:t>:</w:t>
            </w:r>
          </w:p>
          <w:p w14:paraId="6A534D5E" w14:textId="4BBE91CD" w:rsidR="003424B5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424B5">
              <w:rPr>
                <w:rFonts w:hint="eastAsia"/>
                <w:lang w:eastAsia="zh-CN"/>
              </w:rPr>
              <w:t>P</w:t>
            </w:r>
            <w:r w:rsidRPr="003424B5">
              <w:rPr>
                <w:lang w:eastAsia="zh-CN"/>
              </w:rPr>
              <w:t>roject Management through full project lifespan, including project pitching, business analysis, product design, project plan, budget plan, project progress control, client reporting, project execution, UAT</w:t>
            </w:r>
          </w:p>
          <w:p w14:paraId="7E73E79F" w14:textId="77777777" w:rsidR="003424B5" w:rsidRPr="003424B5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3424B5">
              <w:rPr>
                <w:rFonts w:hint="eastAsia"/>
                <w:lang w:eastAsia="zh-CN"/>
              </w:rPr>
              <w:t>Co</w:t>
            </w:r>
            <w:r w:rsidRPr="003424B5">
              <w:rPr>
                <w:lang w:eastAsia="zh-CN"/>
              </w:rPr>
              <w:t>llaborate with client on project resource reallocating, onsite reporting and execution, clients’ enhanced requirements auditing, maintenance planning.</w:t>
            </w:r>
          </w:p>
          <w:p w14:paraId="68EC4168" w14:textId="77777777" w:rsidR="003424B5" w:rsidRPr="003424B5" w:rsidRDefault="003424B5" w:rsidP="003424B5">
            <w:pPr>
              <w:pStyle w:val="ListParagraph"/>
              <w:rPr>
                <w:lang w:eastAsia="zh-CN"/>
              </w:rPr>
            </w:pPr>
          </w:p>
          <w:p w14:paraId="3296C42E" w14:textId="5CF0DF5E" w:rsidR="00CC39F9" w:rsidRDefault="00CC39F9" w:rsidP="00CC39F9">
            <w:pPr>
              <w:rPr>
                <w:lang w:eastAsia="zh-CN"/>
              </w:rPr>
            </w:pPr>
          </w:p>
          <w:p w14:paraId="1FB5FE01" w14:textId="77777777" w:rsidR="00CC39F9" w:rsidRPr="00CC39F9" w:rsidRDefault="00CC39F9" w:rsidP="00CC39F9">
            <w:pPr>
              <w:rPr>
                <w:lang w:eastAsia="zh-CN"/>
              </w:rPr>
            </w:pPr>
          </w:p>
          <w:p w14:paraId="5A651F17" w14:textId="77777777" w:rsidR="00935DC3" w:rsidRPr="00CC39F9" w:rsidRDefault="00935DC3" w:rsidP="00CC39F9">
            <w:pPr>
              <w:pStyle w:val="Heading4"/>
            </w:pPr>
            <w:r w:rsidRPr="00CC39F9">
              <w:t>Estate Assets Management System</w:t>
            </w:r>
          </w:p>
          <w:p w14:paraId="6B5B0D8F" w14:textId="5880C37E" w:rsidR="00935DC3" w:rsidRDefault="00935DC3" w:rsidP="00935DC3">
            <w:pPr>
              <w:rPr>
                <w:lang w:eastAsia="zh-CN"/>
              </w:rPr>
            </w:pPr>
            <w:r>
              <w:rPr>
                <w:lang w:eastAsia="zh-CN"/>
              </w:rPr>
              <w:t>Duration: 2020.9 – 2020.11</w:t>
            </w:r>
          </w:p>
          <w:p w14:paraId="7B27E1BB" w14:textId="540CD212" w:rsidR="00935DC3" w:rsidRDefault="00935DC3" w:rsidP="00935DC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Account: Nantong </w:t>
            </w:r>
            <w:proofErr w:type="spellStart"/>
            <w:r>
              <w:rPr>
                <w:lang w:eastAsia="zh-CN"/>
              </w:rPr>
              <w:t>Guorong</w:t>
            </w:r>
            <w:proofErr w:type="spellEnd"/>
            <w:r w:rsidR="003424B5">
              <w:rPr>
                <w:lang w:eastAsia="zh-CN"/>
              </w:rPr>
              <w:t xml:space="preserve"> Estate Assets</w:t>
            </w:r>
          </w:p>
          <w:p w14:paraId="64943EE8" w14:textId="546597E3" w:rsidR="00935DC3" w:rsidRDefault="00935DC3" w:rsidP="00935DC3">
            <w:pPr>
              <w:rPr>
                <w:lang w:eastAsia="zh-CN"/>
              </w:rPr>
            </w:pPr>
            <w:r>
              <w:rPr>
                <w:lang w:eastAsia="zh-CN"/>
              </w:rPr>
              <w:t>Contents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 xml:space="preserve"> </w:t>
            </w:r>
          </w:p>
          <w:p w14:paraId="79C29BBA" w14:textId="70EC91D3" w:rsidR="00935DC3" w:rsidRDefault="00CC39F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Designed and led the team to developing and testing a management system for an estate asset account.</w:t>
            </w:r>
          </w:p>
          <w:p w14:paraId="08E7191C" w14:textId="77777777" w:rsidR="00CC39F9" w:rsidRDefault="00CC39F9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Managed project progress and reduce project risk.</w:t>
            </w:r>
          </w:p>
          <w:p w14:paraId="49F2B389" w14:textId="6B09AEC1" w:rsidR="00CC39F9" w:rsidRDefault="00CC39F9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On-site delivery, reporting and maintaining job</w:t>
            </w:r>
          </w:p>
          <w:p w14:paraId="49830EF7" w14:textId="77777777" w:rsidR="00935DC3" w:rsidRPr="00935DC3" w:rsidRDefault="00935DC3" w:rsidP="00935DC3">
            <w:pPr>
              <w:rPr>
                <w:lang w:eastAsia="zh-CN"/>
              </w:rPr>
            </w:pPr>
          </w:p>
          <w:p w14:paraId="07CD09E0" w14:textId="60434758" w:rsidR="00394697" w:rsidRDefault="00935DC3" w:rsidP="00394697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MetLife</w:t>
            </w:r>
            <w:r w:rsidR="00394697">
              <w:rPr>
                <w:lang w:eastAsia="zh-CN"/>
              </w:rPr>
              <w:t xml:space="preserve"> – Insurance Broker Promotion System </w:t>
            </w:r>
          </w:p>
          <w:p w14:paraId="600091F1" w14:textId="476B4535" w:rsidR="00394697" w:rsidRDefault="00394697" w:rsidP="00394697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</w:t>
            </w:r>
            <w:r w:rsidR="00935DC3">
              <w:rPr>
                <w:lang w:eastAsia="zh-CN"/>
              </w:rPr>
              <w:t>9.09</w:t>
            </w:r>
            <w:r>
              <w:rPr>
                <w:lang w:eastAsia="zh-CN"/>
              </w:rPr>
              <w:t xml:space="preserve"> – 201</w:t>
            </w:r>
            <w:r w:rsidR="00935DC3">
              <w:rPr>
                <w:lang w:eastAsia="zh-CN"/>
              </w:rPr>
              <w:t>9.11</w:t>
            </w:r>
          </w:p>
          <w:p w14:paraId="10EBB3E7" w14:textId="1ADB9790" w:rsidR="00394697" w:rsidRPr="00394697" w:rsidRDefault="00394697" w:rsidP="003946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</w:t>
            </w:r>
            <w:r>
              <w:rPr>
                <w:lang w:eastAsia="zh-CN"/>
              </w:rPr>
              <w:t xml:space="preserve">count: </w:t>
            </w:r>
            <w:r w:rsidR="00935DC3">
              <w:rPr>
                <w:lang w:eastAsia="zh-CN"/>
              </w:rPr>
              <w:t>MetLife</w:t>
            </w:r>
          </w:p>
          <w:p w14:paraId="3D61673B" w14:textId="77777777" w:rsidR="00394697" w:rsidRDefault="00394697" w:rsidP="00394697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Contents: </w:t>
            </w:r>
          </w:p>
          <w:p w14:paraId="5CC212C1" w14:textId="709001D6" w:rsidR="00394697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Designed and developed a near real-time update content traffic system to help marketers gain brokers and indirectly push selling insurance product</w:t>
            </w:r>
            <w:r w:rsidR="00935DC3">
              <w:rPr>
                <w:lang w:eastAsia="zh-CN"/>
              </w:rPr>
              <w:t>s</w:t>
            </w:r>
            <w:r>
              <w:rPr>
                <w:lang w:eastAsia="zh-CN"/>
              </w:rPr>
              <w:t>.</w:t>
            </w:r>
          </w:p>
          <w:p w14:paraId="1C566B87" w14:textId="77777777" w:rsidR="00394697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Managed project progress and reduce project risk.</w:t>
            </w:r>
          </w:p>
          <w:p w14:paraId="65C391EC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1DF44FD9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0911584D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2D30FA5A" w14:textId="40A80695" w:rsidR="00780E15" w:rsidRDefault="00394697" w:rsidP="00031B5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IKEA – Product Recommendation System</w:t>
            </w:r>
          </w:p>
          <w:p w14:paraId="2F72D642" w14:textId="1D216339" w:rsidR="00394697" w:rsidRDefault="00394697" w:rsidP="00394697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2018</w:t>
            </w:r>
            <w:r w:rsidR="00CC39F9">
              <w:rPr>
                <w:lang w:eastAsia="zh-CN"/>
              </w:rPr>
              <w:t>.</w:t>
            </w:r>
            <w:r>
              <w:rPr>
                <w:lang w:eastAsia="zh-CN"/>
              </w:rPr>
              <w:t>06 – 2018.</w:t>
            </w:r>
            <w:r w:rsidR="00CC39F9">
              <w:rPr>
                <w:lang w:eastAsia="zh-CN"/>
              </w:rPr>
              <w:t>0</w:t>
            </w:r>
            <w:r>
              <w:rPr>
                <w:lang w:eastAsia="zh-CN"/>
              </w:rPr>
              <w:t>9</w:t>
            </w:r>
          </w:p>
          <w:p w14:paraId="07D91E7A" w14:textId="02BD17AB" w:rsidR="00394697" w:rsidRPr="00394697" w:rsidRDefault="00394697" w:rsidP="003946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</w:t>
            </w:r>
            <w:r>
              <w:rPr>
                <w:lang w:eastAsia="zh-CN"/>
              </w:rPr>
              <w:t>count: IKEA</w:t>
            </w:r>
          </w:p>
          <w:p w14:paraId="3CA5DDD5" w14:textId="77777777" w:rsidR="00394697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  <w:r w:rsidR="00394697">
              <w:rPr>
                <w:lang w:eastAsia="zh-CN"/>
              </w:rPr>
              <w:t xml:space="preserve"> </w:t>
            </w:r>
          </w:p>
          <w:p w14:paraId="590468F4" w14:textId="495D81FC" w:rsidR="00780E15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Designed and developed a daily rolling product recommendation with analyst and </w:t>
            </w:r>
            <w:r w:rsidR="00935DC3">
              <w:rPr>
                <w:lang w:eastAsia="zh-CN"/>
              </w:rPr>
              <w:t>statisticians</w:t>
            </w:r>
            <w:r>
              <w:rPr>
                <w:lang w:eastAsia="zh-CN"/>
              </w:rPr>
              <w:t>.</w:t>
            </w:r>
          </w:p>
          <w:p w14:paraId="0629AE59" w14:textId="098ABCC4" w:rsidR="00394697" w:rsidRDefault="00394697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Managed project progress and reduce project risk.</w:t>
            </w:r>
          </w:p>
          <w:p w14:paraId="2A78564A" w14:textId="6593195E" w:rsidR="00CC39F9" w:rsidRDefault="00CC39F9" w:rsidP="00CC39F9">
            <w:pPr>
              <w:pStyle w:val="NoSpacing"/>
              <w:rPr>
                <w:lang w:eastAsia="zh-CN"/>
              </w:rPr>
            </w:pPr>
          </w:p>
          <w:p w14:paraId="574105BC" w14:textId="4BF65DE4" w:rsidR="00CC39F9" w:rsidRPr="00CC39F9" w:rsidRDefault="00CC39F9" w:rsidP="00CC39F9">
            <w:pPr>
              <w:pStyle w:val="Heading4"/>
            </w:pPr>
            <w:r>
              <w:rPr>
                <w:lang w:eastAsia="zh-CN"/>
              </w:rPr>
              <w:t>Merkle – Digital Marketing Data Solution Platform</w:t>
            </w:r>
          </w:p>
          <w:p w14:paraId="457CE100" w14:textId="0272E876" w:rsidR="00CC39F9" w:rsidRDefault="00CC39F9" w:rsidP="00CC39F9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2017 - 2019</w:t>
            </w:r>
          </w:p>
          <w:p w14:paraId="30DEDD9B" w14:textId="608E9536" w:rsidR="00780E15" w:rsidRDefault="00CC39F9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Account: Merkle (Former Employer)</w:t>
            </w:r>
          </w:p>
          <w:p w14:paraId="7DA0FEB4" w14:textId="77777777" w:rsidR="00CC39F9" w:rsidRDefault="00CC39F9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Contents: </w:t>
            </w:r>
          </w:p>
          <w:p w14:paraId="58FF2DA7" w14:textId="0EB85A0A" w:rsidR="00CC39F9" w:rsidRDefault="00CC39F9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This is an inner productize platform and it is for long term under development. I was working as a core technician focus on data QA Semi-Automation, and data reports.</w:t>
            </w:r>
          </w:p>
          <w:p w14:paraId="5162EF86" w14:textId="77777777" w:rsidR="003424B5" w:rsidRDefault="003424B5" w:rsidP="003424B5">
            <w:pPr>
              <w:pStyle w:val="NoSpacing"/>
              <w:ind w:left="720"/>
              <w:rPr>
                <w:lang w:eastAsia="zh-CN"/>
              </w:rPr>
            </w:pPr>
          </w:p>
          <w:p w14:paraId="7609CF2F" w14:textId="5B8BC2DE" w:rsidR="003424B5" w:rsidRDefault="003424B5" w:rsidP="003424B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Mobile App Tracking Demo</w:t>
            </w:r>
          </w:p>
          <w:p w14:paraId="1BBF9AAA" w14:textId="31213E42" w:rsidR="003424B5" w:rsidRDefault="003424B5" w:rsidP="003424B5">
            <w:pPr>
              <w:rPr>
                <w:lang w:eastAsia="zh-CN"/>
              </w:rPr>
            </w:pPr>
            <w:r>
              <w:rPr>
                <w:lang w:eastAsia="zh-CN"/>
              </w:rPr>
              <w:t>Duration: 2017</w:t>
            </w:r>
          </w:p>
          <w:p w14:paraId="635E374D" w14:textId="676B73B3" w:rsidR="003424B5" w:rsidRDefault="003424B5" w:rsidP="003424B5">
            <w:pPr>
              <w:rPr>
                <w:lang w:eastAsia="zh-CN"/>
              </w:rPr>
            </w:pPr>
            <w:r>
              <w:rPr>
                <w:lang w:eastAsia="zh-CN"/>
              </w:rPr>
              <w:t>Account: Merkle (Former Employer)</w:t>
            </w:r>
          </w:p>
          <w:p w14:paraId="204281BB" w14:textId="3A6ED8CB" w:rsidR="003424B5" w:rsidRDefault="003424B5" w:rsidP="003424B5">
            <w:pPr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</w:p>
          <w:p w14:paraId="497FBE09" w14:textId="101CBFB3" w:rsidR="003424B5" w:rsidRPr="003424B5" w:rsidRDefault="003424B5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Developed Adobe Mobile Tracking and Google Firebase Mobile Tracking demo for pitch.</w:t>
            </w:r>
          </w:p>
          <w:p w14:paraId="3CE626FF" w14:textId="7DD589EA" w:rsidR="00780E15" w:rsidRDefault="00780E15" w:rsidP="00780E15">
            <w:pPr>
              <w:pStyle w:val="Heading3"/>
              <w:rPr>
                <w:lang w:eastAsia="zh-CN"/>
              </w:rPr>
            </w:pPr>
            <w:r>
              <w:rPr>
                <w:lang w:eastAsia="zh-CN"/>
              </w:rPr>
              <w:t>Marketing Analtyics Tracking impelmentations</w:t>
            </w:r>
          </w:p>
          <w:p w14:paraId="447AE5AB" w14:textId="458F5170" w:rsidR="00394697" w:rsidRDefault="00394697" w:rsidP="00394697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Impact Base Projects:</w:t>
            </w:r>
          </w:p>
          <w:p w14:paraId="26341140" w14:textId="1BFB795A" w:rsidR="00394697" w:rsidRDefault="00394697" w:rsidP="00394697">
            <w:pPr>
              <w:rPr>
                <w:lang w:eastAsia="zh-CN"/>
              </w:rPr>
            </w:pPr>
            <w:r>
              <w:rPr>
                <w:lang w:eastAsia="zh-CN"/>
              </w:rPr>
              <w:t>Durations: 2021.05 – now</w:t>
            </w:r>
          </w:p>
          <w:p w14:paraId="136EE318" w14:textId="464EFA07" w:rsidR="00935DC3" w:rsidRDefault="00394697" w:rsidP="0039469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</w:t>
            </w:r>
            <w:r>
              <w:rPr>
                <w:lang w:eastAsia="zh-CN"/>
              </w:rPr>
              <w:t xml:space="preserve">ounts: </w:t>
            </w:r>
            <w:proofErr w:type="spellStart"/>
            <w:r>
              <w:rPr>
                <w:lang w:eastAsia="zh-CN"/>
              </w:rPr>
              <w:t>Parzin</w:t>
            </w:r>
            <w:proofErr w:type="spellEnd"/>
            <w:r>
              <w:rPr>
                <w:lang w:eastAsia="zh-CN"/>
              </w:rPr>
              <w:t xml:space="preserve">, </w:t>
            </w:r>
            <w:proofErr w:type="spellStart"/>
            <w:r>
              <w:rPr>
                <w:lang w:eastAsia="zh-CN"/>
              </w:rPr>
              <w:t>Minstinct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Bookey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Cowinaudio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Fansidea</w:t>
            </w:r>
            <w:proofErr w:type="spellEnd"/>
            <w:r w:rsidR="00935DC3">
              <w:rPr>
                <w:lang w:eastAsia="zh-CN"/>
              </w:rPr>
              <w:t xml:space="preserve">, </w:t>
            </w:r>
            <w:proofErr w:type="spellStart"/>
            <w:r w:rsidR="00935DC3">
              <w:rPr>
                <w:lang w:eastAsia="zh-CN"/>
              </w:rPr>
              <w:t>Anycubic</w:t>
            </w:r>
            <w:proofErr w:type="spellEnd"/>
            <w:r w:rsidR="00935DC3">
              <w:rPr>
                <w:lang w:eastAsia="zh-CN"/>
              </w:rPr>
              <w:t xml:space="preserve"> </w:t>
            </w:r>
            <w:proofErr w:type="spellStart"/>
            <w:r w:rsidR="00935DC3">
              <w:rPr>
                <w:lang w:eastAsia="zh-CN"/>
              </w:rPr>
              <w:t>Banggood</w:t>
            </w:r>
            <w:proofErr w:type="spellEnd"/>
            <w:r w:rsidR="00935DC3">
              <w:rPr>
                <w:lang w:eastAsia="zh-CN"/>
              </w:rPr>
              <w:t>, Adidas</w:t>
            </w:r>
          </w:p>
          <w:p w14:paraId="5EDAC74B" w14:textId="77777777" w:rsidR="00935DC3" w:rsidRDefault="00935DC3" w:rsidP="00394697">
            <w:pPr>
              <w:rPr>
                <w:lang w:eastAsia="zh-CN"/>
              </w:rPr>
            </w:pPr>
          </w:p>
          <w:p w14:paraId="385A16CC" w14:textId="77777777" w:rsidR="00935DC3" w:rsidRDefault="00935DC3" w:rsidP="0039469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Contents: </w:t>
            </w:r>
          </w:p>
          <w:p w14:paraId="192084CB" w14:textId="56621C62" w:rsidR="00394697" w:rsidRDefault="00935DC3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Help clients onboarding Impact Partnership Cloud integration successfully, mainly with website, mini program, Mobile App</w:t>
            </w:r>
          </w:p>
          <w:p w14:paraId="0CE7AFE6" w14:textId="31B6E1A0" w:rsidR="00935DC3" w:rsidRPr="00394697" w:rsidRDefault="00935DC3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>Make sure actions or orders attribution correct.</w:t>
            </w:r>
          </w:p>
          <w:p w14:paraId="74EC6261" w14:textId="77777777" w:rsidR="00394697" w:rsidRDefault="00394697" w:rsidP="00031B55">
            <w:pPr>
              <w:pStyle w:val="Heading4"/>
              <w:rPr>
                <w:lang w:eastAsia="zh-CN"/>
              </w:rPr>
            </w:pPr>
          </w:p>
          <w:p w14:paraId="5AD36C82" w14:textId="32229CF6" w:rsidR="00031B55" w:rsidRDefault="00780E15" w:rsidP="00031B5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Adobe Based</w:t>
            </w:r>
            <w:r w:rsidR="00031B55">
              <w:rPr>
                <w:lang w:eastAsia="zh-CN"/>
              </w:rPr>
              <w:t xml:space="preserve"> Projects</w:t>
            </w:r>
          </w:p>
          <w:p w14:paraId="2AB38CBA" w14:textId="37BDE008" w:rsidR="00031B55" w:rsidRPr="00031B55" w:rsidRDefault="00031B55" w:rsidP="003424B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2016 - 2018</w:t>
            </w:r>
          </w:p>
          <w:p w14:paraId="4194898C" w14:textId="0A4873DE" w:rsidR="00031B55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Account:</w:t>
            </w:r>
            <w:r w:rsidR="00031B55">
              <w:rPr>
                <w:lang w:eastAsia="zh-CN"/>
              </w:rPr>
              <w:t xml:space="preserve"> Estee Lauder, NBA CN (Main Website &amp; QMQ), LEVI’s CN, FCA US, FCA APAC, AIA </w:t>
            </w:r>
          </w:p>
          <w:p w14:paraId="64A480C1" w14:textId="77777777" w:rsidR="00031B55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  <w:r w:rsidR="00031B55">
              <w:rPr>
                <w:lang w:eastAsia="zh-CN"/>
              </w:rPr>
              <w:t xml:space="preserve"> </w:t>
            </w:r>
          </w:p>
          <w:p w14:paraId="0D5F6F24" w14:textId="49797998" w:rsidR="00780E15" w:rsidRDefault="00031B55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Led and developed Adobe digital marketing solution implementation, </w:t>
            </w:r>
            <w:r w:rsidR="00935DC3">
              <w:rPr>
                <w:lang w:eastAsia="zh-CN"/>
              </w:rPr>
              <w:t>Testing (</w:t>
            </w:r>
            <w:r>
              <w:rPr>
                <w:lang w:eastAsia="zh-CN"/>
              </w:rPr>
              <w:t>Manual &amp; Automation), Maintenance, Cross domain data Integration, data application service.</w:t>
            </w:r>
          </w:p>
          <w:p w14:paraId="289B9EA0" w14:textId="77777777" w:rsidR="00031B55" w:rsidRDefault="00031B55" w:rsidP="00780E15">
            <w:pPr>
              <w:pStyle w:val="NoSpacing"/>
              <w:rPr>
                <w:lang w:eastAsia="zh-CN"/>
              </w:rPr>
            </w:pPr>
          </w:p>
          <w:p w14:paraId="1B1CA591" w14:textId="75AFDA14" w:rsidR="00780E15" w:rsidRDefault="00780E15" w:rsidP="00780E15">
            <w:pPr>
              <w:pStyle w:val="NoSpacing"/>
              <w:rPr>
                <w:lang w:eastAsia="zh-CN"/>
              </w:rPr>
            </w:pPr>
          </w:p>
          <w:p w14:paraId="764E3210" w14:textId="77777777" w:rsidR="00780E15" w:rsidRDefault="00780E15" w:rsidP="00780E15">
            <w:pPr>
              <w:pStyle w:val="NoSpacing"/>
              <w:rPr>
                <w:lang w:eastAsia="zh-CN"/>
              </w:rPr>
            </w:pPr>
          </w:p>
          <w:p w14:paraId="541EB2CB" w14:textId="3FA6FD25" w:rsidR="00780E15" w:rsidRDefault="00780E15" w:rsidP="00780E1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Google Based</w:t>
            </w:r>
            <w:r w:rsidR="00031B55">
              <w:rPr>
                <w:lang w:eastAsia="zh-CN"/>
              </w:rPr>
              <w:t xml:space="preserve"> Projects</w:t>
            </w:r>
          </w:p>
          <w:p w14:paraId="044A4225" w14:textId="1D1EBB78" w:rsidR="00031B55" w:rsidRDefault="00031B55" w:rsidP="00031B5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Duration: 2016 - 2018</w:t>
            </w:r>
          </w:p>
          <w:p w14:paraId="38BDF761" w14:textId="4E032044" w:rsidR="00780E15" w:rsidRDefault="00780E15" w:rsidP="00780E1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Account:</w:t>
            </w:r>
            <w:r w:rsidR="00031B55">
              <w:rPr>
                <w:lang w:eastAsia="zh-CN"/>
              </w:rPr>
              <w:t xml:space="preserve"> Abbott, Wall Street English, Victory Secret, Arrow CN</w:t>
            </w:r>
          </w:p>
          <w:p w14:paraId="2C1D2371" w14:textId="77777777" w:rsidR="003424B5" w:rsidRDefault="00780E15" w:rsidP="00031B55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>Contents:</w:t>
            </w:r>
            <w:r w:rsidR="00031B55">
              <w:rPr>
                <w:lang w:eastAsia="zh-CN"/>
              </w:rPr>
              <w:t xml:space="preserve"> </w:t>
            </w:r>
          </w:p>
          <w:p w14:paraId="6960E8A1" w14:textId="78B753F7" w:rsidR="00780E15" w:rsidRDefault="00031B55" w:rsidP="003424B5">
            <w:pPr>
              <w:pStyle w:val="NoSpacing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lang w:eastAsia="zh-CN"/>
              </w:rPr>
              <w:t xml:space="preserve">Led and developed google digital marketing solution implementation, </w:t>
            </w:r>
            <w:r w:rsidR="00935DC3">
              <w:rPr>
                <w:lang w:eastAsia="zh-CN"/>
              </w:rPr>
              <w:t>Testing (</w:t>
            </w:r>
            <w:r>
              <w:rPr>
                <w:lang w:eastAsia="zh-CN"/>
              </w:rPr>
              <w:t>Manual &amp; Automation), Maintenance</w:t>
            </w:r>
          </w:p>
          <w:p w14:paraId="57134A64" w14:textId="77777777" w:rsidR="00031B55" w:rsidRDefault="00031B55" w:rsidP="00031B55">
            <w:pPr>
              <w:pStyle w:val="NoSpacing"/>
              <w:rPr>
                <w:lang w:eastAsia="zh-CN"/>
              </w:rPr>
            </w:pPr>
          </w:p>
          <w:p w14:paraId="10975A4A" w14:textId="77777777" w:rsidR="00031B55" w:rsidRDefault="00031B55" w:rsidP="00031B55">
            <w:pPr>
              <w:pStyle w:val="Heading4"/>
              <w:rPr>
                <w:lang w:eastAsia="zh-CN"/>
              </w:rPr>
            </w:pPr>
            <w:r>
              <w:rPr>
                <w:lang w:eastAsia="zh-CN"/>
              </w:rPr>
              <w:t>DMP Based Project</w:t>
            </w:r>
          </w:p>
          <w:p w14:paraId="68723F85" w14:textId="041D0586" w:rsidR="00031B55" w:rsidRDefault="00394697" w:rsidP="00031B55">
            <w:pPr>
              <w:rPr>
                <w:lang w:eastAsia="zh-CN"/>
              </w:rPr>
            </w:pPr>
            <w:r>
              <w:rPr>
                <w:lang w:eastAsia="zh-CN"/>
              </w:rPr>
              <w:t>Duration:2018</w:t>
            </w:r>
          </w:p>
          <w:p w14:paraId="5871FAD3" w14:textId="117496F2" w:rsidR="00394697" w:rsidRDefault="00031B55" w:rsidP="00031B55">
            <w:pPr>
              <w:rPr>
                <w:lang w:eastAsia="zh-CN"/>
              </w:rPr>
            </w:pPr>
            <w:r>
              <w:rPr>
                <w:lang w:eastAsia="zh-CN"/>
              </w:rPr>
              <w:t>Account: Singapore Airline</w:t>
            </w:r>
            <w:r w:rsidR="00394697">
              <w:rPr>
                <w:lang w:eastAsia="zh-CN"/>
              </w:rPr>
              <w:t>, Officeworks AU</w:t>
            </w:r>
          </w:p>
          <w:p w14:paraId="2A9D3D74" w14:textId="775F32FA" w:rsidR="003424B5" w:rsidRDefault="00394697" w:rsidP="00031B55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Contents</w:t>
            </w:r>
            <w:r w:rsidR="00695028">
              <w:rPr>
                <w:lang w:eastAsia="zh-CN"/>
              </w:rPr>
              <w:t>:</w:t>
            </w:r>
          </w:p>
          <w:p w14:paraId="66F73D8A" w14:textId="1891C0C6" w:rsidR="00394697" w:rsidRDefault="00394697" w:rsidP="003424B5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Impl</w:t>
            </w:r>
            <w:r>
              <w:rPr>
                <w:lang w:eastAsia="zh-CN"/>
              </w:rPr>
              <w:t>emented Audience or A/B Test to site.</w:t>
            </w:r>
          </w:p>
          <w:p w14:paraId="1C37651A" w14:textId="29A52CF1" w:rsidR="00394697" w:rsidRPr="00031B55" w:rsidRDefault="00394697" w:rsidP="00031B55">
            <w:pPr>
              <w:rPr>
                <w:lang w:eastAsia="zh-CN"/>
              </w:rPr>
            </w:pPr>
          </w:p>
        </w:tc>
      </w:tr>
    </w:tbl>
    <w:p w14:paraId="7A596E1B" w14:textId="21B0309D" w:rsidR="00695028" w:rsidRPr="00695028" w:rsidRDefault="00695028" w:rsidP="00695028">
      <w:pPr>
        <w:tabs>
          <w:tab w:val="left" w:pos="7442"/>
        </w:tabs>
      </w:pPr>
    </w:p>
    <w:sectPr w:rsidR="00695028" w:rsidRPr="00695028" w:rsidSect="00364FE1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BA40F" w14:textId="77777777" w:rsidR="00F63422" w:rsidRDefault="00F63422" w:rsidP="000C45FF">
      <w:r>
        <w:separator/>
      </w:r>
    </w:p>
  </w:endnote>
  <w:endnote w:type="continuationSeparator" w:id="0">
    <w:p w14:paraId="3693DA54" w14:textId="77777777" w:rsidR="00F63422" w:rsidRDefault="00F6342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CCD55" w14:textId="77777777" w:rsidR="00F63422" w:rsidRDefault="00F63422" w:rsidP="000C45FF">
      <w:r>
        <w:separator/>
      </w:r>
    </w:p>
  </w:footnote>
  <w:footnote w:type="continuationSeparator" w:id="0">
    <w:p w14:paraId="53BE5A0B" w14:textId="77777777" w:rsidR="00F63422" w:rsidRDefault="00F6342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B2D1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D0337E" wp14:editId="1E54269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5DA3"/>
    <w:multiLevelType w:val="hybridMultilevel"/>
    <w:tmpl w:val="1470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18BC"/>
    <w:multiLevelType w:val="hybridMultilevel"/>
    <w:tmpl w:val="5798D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824F6"/>
    <w:multiLevelType w:val="hybridMultilevel"/>
    <w:tmpl w:val="DA94F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71082"/>
    <w:multiLevelType w:val="hybridMultilevel"/>
    <w:tmpl w:val="E05CE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76915"/>
    <w:multiLevelType w:val="hybridMultilevel"/>
    <w:tmpl w:val="8952A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87BAD"/>
    <w:multiLevelType w:val="hybridMultilevel"/>
    <w:tmpl w:val="F8046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93205"/>
    <w:multiLevelType w:val="hybridMultilevel"/>
    <w:tmpl w:val="493A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34B4C"/>
    <w:multiLevelType w:val="hybridMultilevel"/>
    <w:tmpl w:val="F0080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3568A"/>
    <w:multiLevelType w:val="hybridMultilevel"/>
    <w:tmpl w:val="8918F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12D20"/>
    <w:multiLevelType w:val="hybridMultilevel"/>
    <w:tmpl w:val="DAA0B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2925F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878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B82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438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3A2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764F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48B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DA32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B96A8A"/>
    <w:multiLevelType w:val="hybridMultilevel"/>
    <w:tmpl w:val="EA22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D0556"/>
    <w:multiLevelType w:val="hybridMultilevel"/>
    <w:tmpl w:val="B2CA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B25E4"/>
    <w:multiLevelType w:val="hybridMultilevel"/>
    <w:tmpl w:val="8A22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31FE8"/>
    <w:multiLevelType w:val="hybridMultilevel"/>
    <w:tmpl w:val="BD2488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A25F0"/>
    <w:multiLevelType w:val="hybridMultilevel"/>
    <w:tmpl w:val="320C7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3298A"/>
    <w:multiLevelType w:val="hybridMultilevel"/>
    <w:tmpl w:val="9E5E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B14FF"/>
    <w:multiLevelType w:val="hybridMultilevel"/>
    <w:tmpl w:val="6C0EC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20123"/>
    <w:multiLevelType w:val="hybridMultilevel"/>
    <w:tmpl w:val="B43E4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28143F"/>
    <w:multiLevelType w:val="hybridMultilevel"/>
    <w:tmpl w:val="F5C069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5D98"/>
    <w:multiLevelType w:val="hybridMultilevel"/>
    <w:tmpl w:val="F9F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5B24CB"/>
    <w:multiLevelType w:val="hybridMultilevel"/>
    <w:tmpl w:val="65062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1"/>
  </w:num>
  <w:num w:numId="5">
    <w:abstractNumId w:val="0"/>
  </w:num>
  <w:num w:numId="6">
    <w:abstractNumId w:val="15"/>
  </w:num>
  <w:num w:numId="7">
    <w:abstractNumId w:val="1"/>
  </w:num>
  <w:num w:numId="8">
    <w:abstractNumId w:val="20"/>
  </w:num>
  <w:num w:numId="9">
    <w:abstractNumId w:val="5"/>
  </w:num>
  <w:num w:numId="10">
    <w:abstractNumId w:val="8"/>
  </w:num>
  <w:num w:numId="11">
    <w:abstractNumId w:val="16"/>
  </w:num>
  <w:num w:numId="12">
    <w:abstractNumId w:val="3"/>
  </w:num>
  <w:num w:numId="13">
    <w:abstractNumId w:val="13"/>
  </w:num>
  <w:num w:numId="14">
    <w:abstractNumId w:val="7"/>
  </w:num>
  <w:num w:numId="15">
    <w:abstractNumId w:val="18"/>
  </w:num>
  <w:num w:numId="16">
    <w:abstractNumId w:val="14"/>
  </w:num>
  <w:num w:numId="17">
    <w:abstractNumId w:val="4"/>
  </w:num>
  <w:num w:numId="18">
    <w:abstractNumId w:val="2"/>
  </w:num>
  <w:num w:numId="19">
    <w:abstractNumId w:val="17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60"/>
    <w:rsid w:val="00010EEF"/>
    <w:rsid w:val="000158C8"/>
    <w:rsid w:val="00031B55"/>
    <w:rsid w:val="00036450"/>
    <w:rsid w:val="0004455A"/>
    <w:rsid w:val="000754E6"/>
    <w:rsid w:val="00094499"/>
    <w:rsid w:val="000A3460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4D70"/>
    <w:rsid w:val="00281FD5"/>
    <w:rsid w:val="002911F6"/>
    <w:rsid w:val="002E7C76"/>
    <w:rsid w:val="0030481B"/>
    <w:rsid w:val="003048A4"/>
    <w:rsid w:val="003156FC"/>
    <w:rsid w:val="003254B5"/>
    <w:rsid w:val="003424B5"/>
    <w:rsid w:val="00364FE1"/>
    <w:rsid w:val="003666C0"/>
    <w:rsid w:val="0037121F"/>
    <w:rsid w:val="003734D1"/>
    <w:rsid w:val="00394697"/>
    <w:rsid w:val="003A03E7"/>
    <w:rsid w:val="003A6B7D"/>
    <w:rsid w:val="003B06CA"/>
    <w:rsid w:val="004071FC"/>
    <w:rsid w:val="00445947"/>
    <w:rsid w:val="00455B52"/>
    <w:rsid w:val="004813B3"/>
    <w:rsid w:val="00496591"/>
    <w:rsid w:val="004C63E4"/>
    <w:rsid w:val="004D3011"/>
    <w:rsid w:val="00502EED"/>
    <w:rsid w:val="005262AC"/>
    <w:rsid w:val="005D1075"/>
    <w:rsid w:val="005E39D5"/>
    <w:rsid w:val="00600670"/>
    <w:rsid w:val="0061023F"/>
    <w:rsid w:val="006200D8"/>
    <w:rsid w:val="0062123A"/>
    <w:rsid w:val="0062426F"/>
    <w:rsid w:val="00643D6D"/>
    <w:rsid w:val="00646E75"/>
    <w:rsid w:val="0066097D"/>
    <w:rsid w:val="006771D0"/>
    <w:rsid w:val="0069017B"/>
    <w:rsid w:val="00695028"/>
    <w:rsid w:val="006F1E9C"/>
    <w:rsid w:val="006F67C9"/>
    <w:rsid w:val="00715FCB"/>
    <w:rsid w:val="00723C98"/>
    <w:rsid w:val="00743101"/>
    <w:rsid w:val="007775E1"/>
    <w:rsid w:val="00780E15"/>
    <w:rsid w:val="007867A0"/>
    <w:rsid w:val="007927F5"/>
    <w:rsid w:val="007C3A6D"/>
    <w:rsid w:val="00802CA0"/>
    <w:rsid w:val="00850A06"/>
    <w:rsid w:val="008B18B5"/>
    <w:rsid w:val="009260CD"/>
    <w:rsid w:val="00935DC3"/>
    <w:rsid w:val="00952C25"/>
    <w:rsid w:val="00A10F3B"/>
    <w:rsid w:val="00A2118D"/>
    <w:rsid w:val="00A84915"/>
    <w:rsid w:val="00A8744C"/>
    <w:rsid w:val="00A9284E"/>
    <w:rsid w:val="00AA44D8"/>
    <w:rsid w:val="00AB3BE4"/>
    <w:rsid w:val="00AB63A1"/>
    <w:rsid w:val="00AD76E2"/>
    <w:rsid w:val="00B20152"/>
    <w:rsid w:val="00B359E4"/>
    <w:rsid w:val="00B57D98"/>
    <w:rsid w:val="00B70850"/>
    <w:rsid w:val="00B87EAE"/>
    <w:rsid w:val="00C066B6"/>
    <w:rsid w:val="00C37BA1"/>
    <w:rsid w:val="00C4674C"/>
    <w:rsid w:val="00C50474"/>
    <w:rsid w:val="00C506CF"/>
    <w:rsid w:val="00C72BED"/>
    <w:rsid w:val="00C9578B"/>
    <w:rsid w:val="00CB0055"/>
    <w:rsid w:val="00CC39F9"/>
    <w:rsid w:val="00D2522B"/>
    <w:rsid w:val="00D422DE"/>
    <w:rsid w:val="00D5459D"/>
    <w:rsid w:val="00D8002A"/>
    <w:rsid w:val="00D85835"/>
    <w:rsid w:val="00DA1F4D"/>
    <w:rsid w:val="00DD172A"/>
    <w:rsid w:val="00E25A26"/>
    <w:rsid w:val="00E4381A"/>
    <w:rsid w:val="00E55D74"/>
    <w:rsid w:val="00E7254B"/>
    <w:rsid w:val="00E81F76"/>
    <w:rsid w:val="00F233F5"/>
    <w:rsid w:val="00F506E4"/>
    <w:rsid w:val="00F60274"/>
    <w:rsid w:val="00F62F39"/>
    <w:rsid w:val="00F63422"/>
    <w:rsid w:val="00F77FB9"/>
    <w:rsid w:val="00FB068F"/>
    <w:rsid w:val="00F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F1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850A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7C7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N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B87EAE"/>
    <w:rPr>
      <w:color w:val="704404" w:themeColor="followedHyperlink"/>
      <w:u w:val="single"/>
    </w:rPr>
  </w:style>
  <w:style w:type="paragraph" w:styleId="NoSpacing">
    <w:name w:val="No Spacing"/>
    <w:uiPriority w:val="1"/>
    <w:qFormat/>
    <w:rsid w:val="00780E15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ee.com/david-jackson-luther-king/data-clou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ee.com/david-jackson-luther-king/data-cloud%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ervantdjrk@hot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.ding/Library/Containers/com.microsoft.Word/Data/Library/Application%20Support/Microsoft/Office/16.0/DTS/Search/%7b238028D0-F770-8443-8B60-BD9966D508EA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53E8AD2E4D2746B5BDEEBC479FC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D0EA1-6C0C-0F4C-BA6E-5A6D64AC015A}"/>
      </w:docPartPr>
      <w:docPartBody>
        <w:p w:rsidR="00036EDE" w:rsidRDefault="001D0A37">
          <w:pPr>
            <w:pStyle w:val="EE53E8AD2E4D2746B5BDEEBC479FC95A"/>
          </w:pPr>
          <w:r w:rsidRPr="00CB0055">
            <w:t>Contact</w:t>
          </w:r>
        </w:p>
      </w:docPartBody>
    </w:docPart>
    <w:docPart>
      <w:docPartPr>
        <w:name w:val="E0C1C01794C68A4ABC4CD2AF1E576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79599-A3E3-9C49-A5FC-D66EC28D9516}"/>
      </w:docPartPr>
      <w:docPartBody>
        <w:p w:rsidR="00036EDE" w:rsidRDefault="001D0A37">
          <w:pPr>
            <w:pStyle w:val="E0C1C01794C68A4ABC4CD2AF1E576756"/>
          </w:pPr>
          <w:r w:rsidRPr="004D3011">
            <w:t>PHONE:</w:t>
          </w:r>
        </w:p>
      </w:docPartBody>
    </w:docPart>
    <w:docPart>
      <w:docPartPr>
        <w:name w:val="FC79918998CCEE42B6D0561D15CF5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CFAD4-66C6-5846-84A3-3425E8014BD7}"/>
      </w:docPartPr>
      <w:docPartBody>
        <w:p w:rsidR="00036EDE" w:rsidRDefault="001D0A37">
          <w:pPr>
            <w:pStyle w:val="FC79918998CCEE42B6D0561D15CF5A28"/>
          </w:pPr>
          <w:r w:rsidRPr="004D3011">
            <w:t>EMAIL:</w:t>
          </w:r>
        </w:p>
      </w:docPartBody>
    </w:docPart>
    <w:docPart>
      <w:docPartPr>
        <w:name w:val="D76FFEB5E4B0CE4197401F7D252A5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B010C-94E4-9B4A-8520-29AFBBED4ABA}"/>
      </w:docPartPr>
      <w:docPartBody>
        <w:p w:rsidR="00036EDE" w:rsidRDefault="001D0A37">
          <w:pPr>
            <w:pStyle w:val="D76FFEB5E4B0CE4197401F7D252A50EF"/>
          </w:pPr>
          <w:r w:rsidRPr="00CB0055">
            <w:t>Hobbies</w:t>
          </w:r>
        </w:p>
      </w:docPartBody>
    </w:docPart>
    <w:docPart>
      <w:docPartPr>
        <w:name w:val="59B2BCB2D3769A419E7E4F361FF5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4899-7801-0845-ABC8-77FD7A97F27A}"/>
      </w:docPartPr>
      <w:docPartBody>
        <w:p w:rsidR="00036EDE" w:rsidRDefault="001D0A37">
          <w:pPr>
            <w:pStyle w:val="59B2BCB2D3769A419E7E4F361FF516AF"/>
          </w:pPr>
          <w:r w:rsidRPr="00036450">
            <w:t>EDUCATION</w:t>
          </w:r>
        </w:p>
      </w:docPartBody>
    </w:docPart>
    <w:docPart>
      <w:docPartPr>
        <w:name w:val="341D45BC27D5144D91E22E462BFED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2CB2B-0D0B-B440-8A19-26B3D2839A04}"/>
      </w:docPartPr>
      <w:docPartBody>
        <w:p w:rsidR="00036EDE" w:rsidRDefault="001D0A37">
          <w:pPr>
            <w:pStyle w:val="341D45BC27D5144D91E22E462BFED0C4"/>
          </w:pPr>
          <w:r w:rsidRPr="00036450">
            <w:t>WORK EXPERIENCE</w:t>
          </w:r>
        </w:p>
      </w:docPartBody>
    </w:docPart>
    <w:docPart>
      <w:docPartPr>
        <w:name w:val="86708CFBB37AD743B6A37DF71A1E1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34A57-4E90-C448-B596-B59BCCD36AC3}"/>
      </w:docPartPr>
      <w:docPartBody>
        <w:p w:rsidR="00036EDE" w:rsidRDefault="001D0A37">
          <w:pPr>
            <w:pStyle w:val="86708CFBB37AD743B6A37DF71A1E1E9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D3"/>
    <w:rsid w:val="00036EDE"/>
    <w:rsid w:val="00112783"/>
    <w:rsid w:val="001227D3"/>
    <w:rsid w:val="001D0A37"/>
    <w:rsid w:val="002A62D7"/>
    <w:rsid w:val="00A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73F10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3F10"/>
    <w:rPr>
      <w:rFonts w:asciiTheme="majorHAnsi" w:eastAsiaTheme="majorEastAsia" w:hAnsiTheme="majorHAnsi" w:cstheme="majorBidi"/>
      <w:b/>
      <w:bCs/>
      <w:caps/>
      <w:sz w:val="22"/>
      <w:szCs w:val="26"/>
      <w:lang w:val="en-US" w:eastAsia="ja-JP"/>
    </w:rPr>
  </w:style>
  <w:style w:type="paragraph" w:customStyle="1" w:styleId="EE53E8AD2E4D2746B5BDEEBC479FC95A">
    <w:name w:val="EE53E8AD2E4D2746B5BDEEBC479FC95A"/>
  </w:style>
  <w:style w:type="paragraph" w:customStyle="1" w:styleId="E0C1C01794C68A4ABC4CD2AF1E576756">
    <w:name w:val="E0C1C01794C68A4ABC4CD2AF1E576756"/>
  </w:style>
  <w:style w:type="paragraph" w:customStyle="1" w:styleId="FC79918998CCEE42B6D0561D15CF5A28">
    <w:name w:val="FC79918998CCEE42B6D0561D15CF5A28"/>
  </w:style>
  <w:style w:type="paragraph" w:customStyle="1" w:styleId="D76FFEB5E4B0CE4197401F7D252A50EF">
    <w:name w:val="D76FFEB5E4B0CE4197401F7D252A50EF"/>
  </w:style>
  <w:style w:type="paragraph" w:customStyle="1" w:styleId="59B2BCB2D3769A419E7E4F361FF516AF">
    <w:name w:val="59B2BCB2D3769A419E7E4F361FF516AF"/>
  </w:style>
  <w:style w:type="paragraph" w:customStyle="1" w:styleId="341D45BC27D5144D91E22E462BFED0C4">
    <w:name w:val="341D45BC27D5144D91E22E462BFED0C4"/>
  </w:style>
  <w:style w:type="paragraph" w:customStyle="1" w:styleId="86708CFBB37AD743B6A37DF71A1E1E9B">
    <w:name w:val="86708CFBB37AD743B6A37DF71A1E1E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{238028D0-F770-8443-8B60-BD9966D508EA}tf00546271.dotx</Template>
  <TotalTime>0</TotalTime>
  <Pages>6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2021-07-15T10:01:00Z</dcterms:created>
  <dcterms:modified xsi:type="dcterms:W3CDTF">2021-07-15T10:17:00Z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